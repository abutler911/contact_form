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Business card layout for 10 cards on a page"/>
      </w:tblPr>
      <w:tblGrid>
        <w:gridCol w:w="2880"/>
        <w:gridCol w:w="2880"/>
        <w:gridCol w:w="2880"/>
        <w:gridCol w:w="2880"/>
        <w:gridCol w:w="2880"/>
      </w:tblGrid>
      <w:tr w:rsidR="0085162B" w14:paraId="7579FCDE" w14:textId="77777777" w:rsidTr="0059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584"/>
        </w:trPr>
        <w:tc>
          <w:tcPr>
            <w:tcW w:w="2880" w:type="dxa"/>
            <w:tcMar>
              <w:top w:w="360" w:type="dxa"/>
            </w:tcMar>
          </w:tcPr>
          <w:p w14:paraId="2BE7E005" w14:textId="4D66644E" w:rsidR="0085162B" w:rsidRDefault="00000000">
            <w:sdt>
              <w:sdtPr>
                <w:alias w:val="Logo:"/>
                <w:tag w:val="Logo:"/>
                <w:id w:val="161981118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6C22F51A" wp14:editId="7574C4FA">
                      <wp:extent cx="809625" cy="809625"/>
                      <wp:effectExtent l="0" t="0" r="9525" b="9525"/>
                      <wp:docPr id="15" name="Picture 15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9625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7989E0B3" w14:textId="05D19183" w:rsidR="0085162B" w:rsidRDefault="00000000">
            <w:sdt>
              <w:sdtPr>
                <w:rPr>
                  <w:noProof/>
                </w:rPr>
                <w:alias w:val="Logo:"/>
                <w:tag w:val="Logo:"/>
                <w:id w:val="-918633817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53C7F328" wp14:editId="44D91F74">
                      <wp:extent cx="809625" cy="809625"/>
                      <wp:effectExtent l="0" t="0" r="9525" b="9525"/>
                      <wp:docPr id="16" name="Picture 16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9625" cy="80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97E3EC5" w14:textId="683A23D4" w:rsidR="0085162B" w:rsidRDefault="00000000">
            <w:sdt>
              <w:sdtPr>
                <w:rPr>
                  <w:noProof/>
                </w:rPr>
                <w:alias w:val="Logo:"/>
                <w:tag w:val="Logo:"/>
                <w:id w:val="-250199061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197D58A1" wp14:editId="2B3EF62E">
                      <wp:extent cx="838200" cy="838200"/>
                      <wp:effectExtent l="0" t="0" r="0" b="0"/>
                      <wp:docPr id="17" name="Picture 17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B3ADC44" w14:textId="63C8510F" w:rsidR="0085162B" w:rsidRDefault="00000000">
            <w:sdt>
              <w:sdtPr>
                <w:rPr>
                  <w:noProof/>
                </w:rPr>
                <w:alias w:val="Logo:"/>
                <w:tag w:val="Logo:"/>
                <w:id w:val="-538586738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16DAA6F6" wp14:editId="3ABD7A87">
                      <wp:extent cx="828675" cy="828675"/>
                      <wp:effectExtent l="0" t="0" r="9525" b="9525"/>
                      <wp:docPr id="18" name="Picture 18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5C20E83B" w14:textId="0DF6F2BB" w:rsidR="0085162B" w:rsidRDefault="00000000">
            <w:sdt>
              <w:sdtPr>
                <w:rPr>
                  <w:noProof/>
                </w:rPr>
                <w:alias w:val="Logo:"/>
                <w:tag w:val="Logo:"/>
                <w:id w:val="-184061336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55CAAF06" wp14:editId="4F2C5DE5">
                      <wp:extent cx="828675" cy="828675"/>
                      <wp:effectExtent l="0" t="0" r="9525" b="9525"/>
                      <wp:docPr id="19" name="Picture 19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9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5162B" w14:paraId="56975C04" w14:textId="77777777" w:rsidTr="00597F43">
        <w:trPr>
          <w:trHeight w:hRule="exact" w:val="1440"/>
        </w:trPr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955852601"/>
              <w:placeholder>
                <w:docPart w:val="CF6DCE677EF042CD8DE25C2C0EA8EB5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63E6BDE4" w14:textId="178FADD5" w:rsidR="0085162B" w:rsidRPr="00B2194B" w:rsidRDefault="00B527B3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1478213759"/>
              <w:placeholder>
                <w:docPart w:val="6F60BDF49536472DBE001C59AAD054D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260FCDBD" w14:textId="7D4E6641" w:rsidR="0085162B" w:rsidRPr="00B2194B" w:rsidRDefault="00F83607">
                <w:pPr>
                  <w:rPr>
                    <w:color w:val="auto"/>
                  </w:rPr>
                </w:pPr>
                <w:r w:rsidRPr="002F5F9C">
                  <w:rPr>
                    <w:b/>
                    <w:bCs/>
                    <w:color w:val="auto"/>
                    <w:sz w:val="20"/>
                    <w:szCs w:val="20"/>
                  </w:rPr>
                  <w:br/>
                </w:r>
                <w:r w:rsidR="00B527B3">
                  <w:rPr>
                    <w:b/>
                    <w:bCs/>
                    <w:color w:val="auto"/>
                    <w:sz w:val="20"/>
                    <w:szCs w:val="20"/>
                  </w:rPr>
                  <w:t xml:space="preserve">Instagram: </w:t>
                </w:r>
                <w:proofErr w:type="spellStart"/>
                <w:r w:rsidR="00B527B3">
                  <w:rPr>
                    <w:b/>
                    <w:bCs/>
                    <w:color w:val="auto"/>
                    <w:sz w:val="20"/>
                    <w:szCs w:val="20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872655929"/>
              <w:placeholder>
                <w:docPart w:val="235539CE1EB24680AD71B03FAB43388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47549371" w14:textId="28751DD5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47616306"/>
              <w:placeholder>
                <w:docPart w:val="7FB4C851DAB442939DE8EF81F2788B9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12A93058" w14:textId="034F9BAA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  <w:sz w:val="20"/>
                    <w:szCs w:val="20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4887685"/>
              <w:placeholder>
                <w:docPart w:val="5566D50DFEE0496BBA0BDC3A5987261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7FB04EB8" w14:textId="5622049C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52743907"/>
              <w:placeholder>
                <w:docPart w:val="F59A3BF4A2324665B0546B7E9A76873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29C8F63C" w14:textId="5B5BBFD7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  <w:sz w:val="20"/>
                    <w:szCs w:val="20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92654533"/>
              <w:placeholder>
                <w:docPart w:val="DEFE930958334EB1A17B3DEBF5ACB73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1D9B2C59" w14:textId="6F63FA31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1665748768"/>
              <w:placeholder>
                <w:docPart w:val="C5031F061E9B4BF69A70A2C7AA1BBAD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65010FEC" w14:textId="2D23963E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  <w:sz w:val="20"/>
                    <w:szCs w:val="20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2080977537"/>
              <w:placeholder>
                <w:docPart w:val="6F97195391F345B898524413AD8EF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74CCB669" w14:textId="1238D251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  <w:sz w:val="20"/>
                <w:szCs w:val="20"/>
              </w:rPr>
              <w:alias w:val="Enter title:"/>
              <w:tag w:val="Enter title:"/>
              <w:id w:val="-1768763785"/>
              <w:placeholder>
                <w:docPart w:val="77CD1025A3BF483A8D9A3F3020AA94F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6C7EC6A3" w14:textId="685C2F36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  <w:sz w:val="20"/>
                    <w:szCs w:val="20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  <w:sz w:val="20"/>
                    <w:szCs w:val="20"/>
                  </w:rPr>
                  <w:t>storiesof_gratitude</w:t>
                </w:r>
                <w:proofErr w:type="spellEnd"/>
              </w:p>
            </w:sdtContent>
          </w:sdt>
        </w:tc>
      </w:tr>
      <w:tr w:rsidR="0085162B" w14:paraId="589D3498" w14:textId="77777777" w:rsidTr="00597F43">
        <w:trPr>
          <w:trHeight w:hRule="exact" w:val="2016"/>
        </w:trPr>
        <w:tc>
          <w:tcPr>
            <w:tcW w:w="2880" w:type="dxa"/>
            <w:vAlign w:val="bottom"/>
          </w:tcPr>
          <w:p w14:paraId="27BF3FF9" w14:textId="710DADFE" w:rsidR="00F83607" w:rsidRPr="00B527B3" w:rsidRDefault="00B527B3" w:rsidP="00F83607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34D8EDAC" w14:textId="7E883C57" w:rsidR="00B527B3" w:rsidRPr="00B527B3" w:rsidRDefault="00B527B3" w:rsidP="00F83607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462B19AF" w14:textId="5DC6A7E6" w:rsidR="00765A27" w:rsidRPr="00B2194B" w:rsidRDefault="00765A27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2062780586"/>
              <w:placeholder>
                <w:docPart w:val="9DFAE7AD837C4E9CA48690D856553F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7E8529D5" w14:textId="44E6F473" w:rsidR="0085162B" w:rsidRPr="00B2194B" w:rsidRDefault="00F83607" w:rsidP="005171EA">
                <w:pPr>
                  <w:rPr>
                    <w:color w:val="auto"/>
                  </w:rPr>
                </w:pPr>
                <w:r w:rsidRPr="00B2194B">
                  <w:rPr>
                    <w:color w:val="auto"/>
                    <w:sz w:val="18"/>
                    <w:szCs w:val="18"/>
                  </w:rPr>
                  <w:t>www.</w:t>
                </w:r>
                <w:r w:rsidR="00B527B3">
                  <w:rPr>
                    <w:color w:val="auto"/>
                    <w:sz w:val="18"/>
                    <w:szCs w:val="18"/>
                  </w:rPr>
                  <w:t>storiesofgratitude</w:t>
                </w:r>
                <w:r w:rsidRPr="00B2194B">
                  <w:rPr>
                    <w:color w:val="auto"/>
                    <w:sz w:val="18"/>
                    <w:szCs w:val="18"/>
                  </w:rPr>
                  <w:t>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1EB60A9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1DE82D61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0D3F7E91" w14:textId="7B69F33B" w:rsidR="003824E6" w:rsidRPr="00B2194B" w:rsidRDefault="003824E6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850489571"/>
              <w:placeholder>
                <w:docPart w:val="6DDAE9FA10CC4454A13134C09BDFDCD9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57E734E6" w14:textId="4898522B" w:rsidR="0085162B" w:rsidRPr="00B2194B" w:rsidRDefault="00B527B3" w:rsidP="005171EA">
                <w:pPr>
                  <w:rPr>
                    <w:color w:val="auto"/>
                    <w:sz w:val="18"/>
                    <w:szCs w:val="18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F21B0FC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7A8FB013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36347E2D" w14:textId="2E723D91" w:rsidR="003824E6" w:rsidRPr="00B2194B" w:rsidRDefault="003824E6" w:rsidP="005171EA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513195986"/>
              <w:placeholder>
                <w:docPart w:val="E5F69A1B2355400584032F1957BDFCF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16D9519A" w14:textId="5B71C8FC" w:rsidR="0085162B" w:rsidRPr="00B2194B" w:rsidRDefault="00B527B3" w:rsidP="005171EA">
                <w:pPr>
                  <w:rPr>
                    <w:color w:val="auto"/>
                    <w:sz w:val="18"/>
                    <w:szCs w:val="18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2A1C3ED6" w14:textId="6D716A33" w:rsidR="003824E6" w:rsidRPr="00B2194B" w:rsidRDefault="003824E6" w:rsidP="003824E6">
            <w:pPr>
              <w:pStyle w:val="Company"/>
              <w:rPr>
                <w:color w:val="auto"/>
                <w:sz w:val="18"/>
                <w:szCs w:val="18"/>
              </w:rPr>
            </w:pPr>
          </w:p>
          <w:p w14:paraId="7562C4E8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6928E9CC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57477F29" w14:textId="617CAE4B" w:rsidR="003824E6" w:rsidRPr="00B2194B" w:rsidRDefault="003824E6" w:rsidP="003824E6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749317894"/>
              <w:placeholder>
                <w:docPart w:val="964346497997425A9707D4A5C703E25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6CE620FB" w14:textId="04644D5C" w:rsidR="0085162B" w:rsidRPr="00B2194B" w:rsidRDefault="00B527B3" w:rsidP="003824E6">
                <w:pPr>
                  <w:rPr>
                    <w:color w:val="auto"/>
                    <w:sz w:val="18"/>
                    <w:szCs w:val="18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19E1824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0910FF8A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04F8A2FE" w14:textId="6FDAA5C7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1667085336"/>
              <w:placeholder>
                <w:docPart w:val="7EB39FCBA5E841F1B7D404F030A2F04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5191920F" w14:textId="4EC0DBAF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</w:tr>
      <w:tr w:rsidR="0085162B" w14:paraId="5D02FE26" w14:textId="77777777" w:rsidTr="00597F43">
        <w:trPr>
          <w:trHeight w:hRule="exact" w:val="1584"/>
        </w:trPr>
        <w:tc>
          <w:tcPr>
            <w:tcW w:w="2880" w:type="dxa"/>
            <w:tcMar>
              <w:top w:w="360" w:type="dxa"/>
            </w:tcMar>
          </w:tcPr>
          <w:p w14:paraId="21F7A1AF" w14:textId="3FCB6ECD" w:rsidR="0085162B" w:rsidRPr="00B2194B" w:rsidRDefault="00B527B3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-241563921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7A6693FF" wp14:editId="60C702A1">
                      <wp:extent cx="819150" cy="819150"/>
                      <wp:effectExtent l="0" t="0" r="0" b="0"/>
                      <wp:docPr id="10" name="Picture 10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557" cy="8195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340270B8" w14:textId="0A96FC33" w:rsidR="0085162B" w:rsidRPr="00B2194B" w:rsidRDefault="00000000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146507841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5D55EA5F" wp14:editId="232ACF30">
                      <wp:extent cx="838200" cy="838200"/>
                      <wp:effectExtent l="0" t="0" r="0" b="0"/>
                      <wp:docPr id="11" name="Picture 11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5CAB1AE2" w14:textId="2C109D0C" w:rsidR="0085162B" w:rsidRPr="00B2194B" w:rsidRDefault="00000000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339364709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14659281" wp14:editId="3C0C5CB7">
                      <wp:extent cx="819150" cy="819150"/>
                      <wp:effectExtent l="0" t="0" r="0" b="0"/>
                      <wp:docPr id="12" name="Picture 12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819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2B333A5A" w14:textId="66074BB1" w:rsidR="0085162B" w:rsidRPr="00B2194B" w:rsidRDefault="00000000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-1291895366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40EFA788" wp14:editId="378514F5">
                      <wp:extent cx="828675" cy="828675"/>
                      <wp:effectExtent l="0" t="0" r="9525" b="9525"/>
                      <wp:docPr id="13" name="Picture 13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80" w:type="dxa"/>
            <w:tcMar>
              <w:top w:w="360" w:type="dxa"/>
            </w:tcMar>
          </w:tcPr>
          <w:p w14:paraId="675257E6" w14:textId="3A112C5C" w:rsidR="0085162B" w:rsidRPr="00B2194B" w:rsidRDefault="00000000">
            <w:pPr>
              <w:rPr>
                <w:color w:val="auto"/>
              </w:rPr>
            </w:pPr>
            <w:sdt>
              <w:sdtPr>
                <w:rPr>
                  <w:noProof/>
                </w:rPr>
                <w:alias w:val="Logo:"/>
                <w:tag w:val="Logo:"/>
                <w:id w:val="1463464102"/>
                <w:dataBinding w:prefixMappings="xmlns:ns0='http://schemas.microsoft.com/pics' " w:xpath="/ns0:mappings[1]/ns0:picture[1]" w:storeItemID="{00000000-0000-0000-0000-000000000000}"/>
                <w15:appearance w15:val="hidden"/>
                <w:picture/>
              </w:sdtPr>
              <w:sdtContent>
                <w:r w:rsidR="00B527B3">
                  <w:rPr>
                    <w:noProof/>
                  </w:rPr>
                  <w:drawing>
                    <wp:inline distT="0" distB="0" distL="0" distR="0" wp14:anchorId="3FDF87BC" wp14:editId="7EADD019">
                      <wp:extent cx="838200" cy="838200"/>
                      <wp:effectExtent l="0" t="0" r="0" b="0"/>
                      <wp:docPr id="14" name="Picture 14" descr="Qr cod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 descr="Qr code&#10;&#10;Description automatically generated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5162B" w14:paraId="60B6396E" w14:textId="77777777" w:rsidTr="00597F43">
        <w:trPr>
          <w:trHeight w:hRule="exact" w:val="1440"/>
        </w:trPr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747713348"/>
              <w:placeholder>
                <w:docPart w:val="E27791A82327465BB4E2AF62169ACC7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56DCF1B6" w14:textId="28A926E4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1484307565"/>
              <w:placeholder>
                <w:docPart w:val="B954E3F102F34CF9859C61691EA0554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7531C142" w14:textId="112AA3E4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195764893"/>
              <w:placeholder>
                <w:docPart w:val="D2D9E396349F49698CB208180106ACC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10D001A2" w14:textId="4A5D20D5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919147114"/>
              <w:placeholder>
                <w:docPart w:val="E1BA9080C5B444EDB4735924E872868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16DB52AF" w14:textId="30CF23E5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1415965959"/>
              <w:placeholder>
                <w:docPart w:val="24C71E8B62C349A49965666645892A3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76FFCB34" w14:textId="1EAA65D6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p w14:paraId="4E237C9B" w14:textId="79E48F36" w:rsidR="0085162B" w:rsidRPr="00B2194B" w:rsidRDefault="00000000" w:rsidP="00712A6D">
            <w:pPr>
              <w:rPr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nter title:"/>
                <w:tag w:val="Enter title:"/>
                <w:id w:val="895173909"/>
                <w:placeholder>
                  <w:docPart w:val="0AC1DBA51FEB46C48B074F714C61F4A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B527B3">
                  <w:rPr>
                    <w:b/>
                    <w:bCs/>
                    <w:color w:val="auto"/>
                  </w:rPr>
                  <w:br/>
                  <w:t xml:space="preserve">Instagram: </w:t>
                </w:r>
                <w:proofErr w:type="spellStart"/>
                <w:r w:rsidR="00B527B3">
                  <w:rPr>
                    <w:b/>
                    <w:bCs/>
                    <w:color w:val="auto"/>
                  </w:rPr>
                  <w:t>storiesof_gratitude</w:t>
                </w:r>
                <w:proofErr w:type="spellEnd"/>
              </w:sdtContent>
            </w:sdt>
          </w:p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1481810406"/>
              <w:placeholder>
                <w:docPart w:val="ECD321E774A04F9AAD2D7CBD2C01B56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427023BF" w14:textId="7BCDC00E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634171680"/>
              <w:placeholder>
                <w:docPart w:val="1C9CF985B91F4E47812BE7A365848FA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63181D44" w14:textId="5DE901EB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</w:rPr>
                  <w:t>storiesof_gratitude</w:t>
                </w:r>
                <w:proofErr w:type="spellEnd"/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rPr>
                <w:color w:val="auto"/>
              </w:rPr>
              <w:alias w:val="Enter your name:"/>
              <w:tag w:val="Enter your name:"/>
              <w:id w:val="-1060546728"/>
              <w:placeholder>
                <w:docPart w:val="598B5EFF26B2439F8C5CA107DDCD0A3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2F27B377" w14:textId="41EE40BF" w:rsidR="00712A6D" w:rsidRPr="00B2194B" w:rsidRDefault="00B527B3" w:rsidP="00712A6D">
                <w:pPr>
                  <w:pStyle w:val="Name"/>
                  <w:rPr>
                    <w:color w:val="auto"/>
                  </w:rPr>
                </w:pPr>
                <w:r>
                  <w:rPr>
                    <w:color w:val="auto"/>
                  </w:rPr>
                  <w:t>Stories of Gratitude</w:t>
                </w:r>
              </w:p>
            </w:sdtContent>
          </w:sdt>
          <w:sdt>
            <w:sdtPr>
              <w:rPr>
                <w:b/>
                <w:bCs/>
                <w:color w:val="auto"/>
              </w:rPr>
              <w:alias w:val="Enter title:"/>
              <w:tag w:val="Enter title:"/>
              <w:id w:val="-613292279"/>
              <w:placeholder>
                <w:docPart w:val="77870A1DBC114C0685A3D156E2499C5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14:paraId="211C9614" w14:textId="3008664C" w:rsidR="0085162B" w:rsidRPr="00B2194B" w:rsidRDefault="00B527B3" w:rsidP="009514FD">
                <w:pPr>
                  <w:rPr>
                    <w:color w:val="auto"/>
                  </w:rPr>
                </w:pPr>
                <w:r>
                  <w:rPr>
                    <w:b/>
                    <w:bCs/>
                    <w:color w:val="auto"/>
                  </w:rPr>
                  <w:br/>
                  <w:t xml:space="preserve">Instagram: </w:t>
                </w:r>
                <w:proofErr w:type="spellStart"/>
                <w:r>
                  <w:rPr>
                    <w:b/>
                    <w:bCs/>
                    <w:color w:val="auto"/>
                  </w:rPr>
                  <w:t>storiesof_gratitude</w:t>
                </w:r>
                <w:proofErr w:type="spellEnd"/>
              </w:p>
            </w:sdtContent>
          </w:sdt>
        </w:tc>
      </w:tr>
      <w:tr w:rsidR="0085162B" w14:paraId="6CDE7787" w14:textId="77777777" w:rsidTr="00597F43">
        <w:trPr>
          <w:trHeight w:hRule="exact" w:val="2016"/>
        </w:trPr>
        <w:tc>
          <w:tcPr>
            <w:tcW w:w="2880" w:type="dxa"/>
            <w:vAlign w:val="bottom"/>
          </w:tcPr>
          <w:p w14:paraId="6C27F82B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54687BD0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5F4CEE0C" w14:textId="66062DA4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1993293010"/>
              <w:placeholder>
                <w:docPart w:val="4EB058F72DD6431E811C3198A8BFCAF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25553CB8" w14:textId="3FC01039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4762AD82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2FA730FD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48E9B15B" w14:textId="62C4048C" w:rsidR="003824E6" w:rsidRPr="00B2194B" w:rsidRDefault="003824E6" w:rsidP="003824E6">
            <w:pPr>
              <w:rPr>
                <w:color w:val="auto"/>
                <w:sz w:val="18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1686325880"/>
              <w:placeholder>
                <w:docPart w:val="1081520505C24704B94F56059785CAC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4845D031" w14:textId="4A3F017B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3C0F2ECE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2D8366F5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681EBB13" w14:textId="1050B736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407761272"/>
              <w:placeholder>
                <w:docPart w:val="9B644FF749F04ABAAA05A8DE3FA91DDD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7DFBACAD" w14:textId="79A3FD99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2511A1D8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307A90F8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418E6252" w14:textId="32534C42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-848557448"/>
              <w:placeholder>
                <w:docPart w:val="7F70799EF9414686884288398D50355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0E5EAA3A" w14:textId="5AAEAF5B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  <w:tc>
          <w:tcPr>
            <w:tcW w:w="2880" w:type="dxa"/>
            <w:vAlign w:val="bottom"/>
          </w:tcPr>
          <w:p w14:paraId="60B51CA7" w14:textId="07A0AE21" w:rsidR="003824E6" w:rsidRPr="00B2194B" w:rsidRDefault="003824E6" w:rsidP="003824E6">
            <w:pPr>
              <w:pStyle w:val="Company"/>
              <w:rPr>
                <w:color w:val="auto"/>
                <w:sz w:val="18"/>
                <w:szCs w:val="18"/>
              </w:rPr>
            </w:pPr>
          </w:p>
          <w:p w14:paraId="69184818" w14:textId="77777777" w:rsidR="00B527B3" w:rsidRPr="00B527B3" w:rsidRDefault="00B527B3" w:rsidP="00B527B3">
            <w:pPr>
              <w:pStyle w:val="Company"/>
              <w:rPr>
                <w:color w:val="auto"/>
                <w:sz w:val="18"/>
                <w:szCs w:val="18"/>
              </w:rPr>
            </w:pPr>
            <w:r w:rsidRPr="00B527B3">
              <w:rPr>
                <w:color w:val="auto"/>
                <w:sz w:val="18"/>
                <w:szCs w:val="18"/>
              </w:rPr>
              <w:t>Uplift, inspire, motivate!</w:t>
            </w:r>
          </w:p>
          <w:p w14:paraId="63929DED" w14:textId="77777777" w:rsidR="00B527B3" w:rsidRPr="00B527B3" w:rsidRDefault="00B527B3" w:rsidP="00B527B3">
            <w:pPr>
              <w:pStyle w:val="Company"/>
              <w:rPr>
                <w:caps w:val="0"/>
                <w:color w:val="auto"/>
                <w:sz w:val="18"/>
                <w:szCs w:val="18"/>
              </w:rPr>
            </w:pPr>
            <w:r w:rsidRPr="00B527B3">
              <w:rPr>
                <w:caps w:val="0"/>
                <w:color w:val="auto"/>
                <w:sz w:val="18"/>
                <w:szCs w:val="18"/>
              </w:rPr>
              <w:t xml:space="preserve">With all the negative news in the world today, we all need to hear stories of the good things that happen. please share a story with us! </w:t>
            </w:r>
          </w:p>
          <w:p w14:paraId="434C0E4A" w14:textId="34F0F2FE" w:rsidR="003824E6" w:rsidRPr="00B2194B" w:rsidRDefault="003824E6" w:rsidP="003824E6">
            <w:pPr>
              <w:rPr>
                <w:color w:val="auto"/>
                <w:sz w:val="14"/>
                <w:szCs w:val="18"/>
              </w:rPr>
            </w:pPr>
          </w:p>
          <w:sdt>
            <w:sdtPr>
              <w:rPr>
                <w:color w:val="auto"/>
                <w:sz w:val="18"/>
                <w:szCs w:val="18"/>
              </w:rPr>
              <w:alias w:val="Enter web address:"/>
              <w:tag w:val="Enter web address:"/>
              <w:id w:val="72099749"/>
              <w:placeholder>
                <w:docPart w:val="60B3A9E714464FC8A9A74492107C5C9D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Content>
              <w:p w14:paraId="57CCF4F6" w14:textId="15B1FCAA" w:rsidR="0085162B" w:rsidRPr="00B2194B" w:rsidRDefault="00B527B3" w:rsidP="003824E6">
                <w:pPr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>www.storiesofgratitude.com</w:t>
                </w:r>
              </w:p>
            </w:sdtContent>
          </w:sdt>
        </w:tc>
      </w:tr>
    </w:tbl>
    <w:p w14:paraId="2D9C610B" w14:textId="77777777" w:rsidR="00765A27" w:rsidRDefault="00765A27" w:rsidP="006F0DF7"/>
    <w:sectPr w:rsidR="00765A27" w:rsidSect="002F5F9C">
      <w:pgSz w:w="15840" w:h="12240" w:orient="landscape" w:code="1"/>
      <w:pgMar w:top="1008" w:right="720" w:bottom="720" w:left="720" w:header="28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3834" w14:textId="77777777" w:rsidR="0090661A" w:rsidRDefault="0090661A">
      <w:r>
        <w:separator/>
      </w:r>
    </w:p>
  </w:endnote>
  <w:endnote w:type="continuationSeparator" w:id="0">
    <w:p w14:paraId="39890B7F" w14:textId="77777777" w:rsidR="0090661A" w:rsidRDefault="0090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505B" w14:textId="77777777" w:rsidR="0090661A" w:rsidRDefault="0090661A">
      <w:r>
        <w:separator/>
      </w:r>
    </w:p>
  </w:footnote>
  <w:footnote w:type="continuationSeparator" w:id="0">
    <w:p w14:paraId="541F5C1E" w14:textId="77777777" w:rsidR="0090661A" w:rsidRDefault="00906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C93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690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D472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AB8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0A47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C8FC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B4A2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DC51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FAA8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528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940274">
    <w:abstractNumId w:val="9"/>
  </w:num>
  <w:num w:numId="2" w16cid:durableId="401755265">
    <w:abstractNumId w:val="7"/>
  </w:num>
  <w:num w:numId="3" w16cid:durableId="832338627">
    <w:abstractNumId w:val="6"/>
  </w:num>
  <w:num w:numId="4" w16cid:durableId="850486849">
    <w:abstractNumId w:val="5"/>
  </w:num>
  <w:num w:numId="5" w16cid:durableId="406004886">
    <w:abstractNumId w:val="4"/>
  </w:num>
  <w:num w:numId="6" w16cid:durableId="1150439192">
    <w:abstractNumId w:val="8"/>
  </w:num>
  <w:num w:numId="7" w16cid:durableId="1704863813">
    <w:abstractNumId w:val="3"/>
  </w:num>
  <w:num w:numId="8" w16cid:durableId="855584645">
    <w:abstractNumId w:val="2"/>
  </w:num>
  <w:num w:numId="9" w16cid:durableId="69934822">
    <w:abstractNumId w:val="1"/>
  </w:num>
  <w:num w:numId="10" w16cid:durableId="14684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07"/>
    <w:rsid w:val="00042F0A"/>
    <w:rsid w:val="00070752"/>
    <w:rsid w:val="00094F3A"/>
    <w:rsid w:val="001B1434"/>
    <w:rsid w:val="00280E63"/>
    <w:rsid w:val="002F5F9C"/>
    <w:rsid w:val="00376955"/>
    <w:rsid w:val="003824E6"/>
    <w:rsid w:val="0038682A"/>
    <w:rsid w:val="00442528"/>
    <w:rsid w:val="00490CB0"/>
    <w:rsid w:val="004B5DA4"/>
    <w:rsid w:val="004F0070"/>
    <w:rsid w:val="005171EA"/>
    <w:rsid w:val="005255EF"/>
    <w:rsid w:val="00563E66"/>
    <w:rsid w:val="00597F43"/>
    <w:rsid w:val="005F1C91"/>
    <w:rsid w:val="006B0CD0"/>
    <w:rsid w:val="006F0DF7"/>
    <w:rsid w:val="00712A6D"/>
    <w:rsid w:val="00765A27"/>
    <w:rsid w:val="007B0725"/>
    <w:rsid w:val="007B3CE4"/>
    <w:rsid w:val="007D7FD9"/>
    <w:rsid w:val="007E7E65"/>
    <w:rsid w:val="0085162B"/>
    <w:rsid w:val="008A0049"/>
    <w:rsid w:val="0090661A"/>
    <w:rsid w:val="009514FD"/>
    <w:rsid w:val="0097475C"/>
    <w:rsid w:val="00A244FF"/>
    <w:rsid w:val="00A87051"/>
    <w:rsid w:val="00AF5452"/>
    <w:rsid w:val="00B2194B"/>
    <w:rsid w:val="00B527B3"/>
    <w:rsid w:val="00B84C51"/>
    <w:rsid w:val="00CC5E32"/>
    <w:rsid w:val="00D23A41"/>
    <w:rsid w:val="00DE04A2"/>
    <w:rsid w:val="00E43250"/>
    <w:rsid w:val="00E52ECD"/>
    <w:rsid w:val="00F61E70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8C1DF0"/>
  <w15:chartTrackingRefBased/>
  <w15:docId w15:val="{A0A15FB0-3706-4FD8-AD94-5B6D9DA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9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unhideWhenUsed="1" w:qFormat="1"/>
    <w:lsdException w:name="Emphasis" w:semiHidden="1" w:uiPriority="1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D0"/>
  </w:style>
  <w:style w:type="paragraph" w:styleId="Heading1">
    <w:name w:val="heading 1"/>
    <w:basedOn w:val="Normal"/>
    <w:next w:val="Normal"/>
    <w:link w:val="Heading1Char"/>
    <w:uiPriority w:val="9"/>
    <w:qFormat/>
    <w:rsid w:val="00490CB0"/>
    <w:pPr>
      <w:keepNext/>
      <w:keepLines/>
      <w:spacing w:before="240"/>
      <w:contextualSpacing/>
      <w:outlineLvl w:val="0"/>
    </w:pPr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34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27E6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2ECD"/>
  </w:style>
  <w:style w:type="character" w:customStyle="1" w:styleId="FooterChar">
    <w:name w:val="Footer Char"/>
    <w:basedOn w:val="DefaultParagraphFont"/>
    <w:link w:val="Footer"/>
    <w:uiPriority w:val="99"/>
    <w:rsid w:val="00E52ECD"/>
  </w:style>
  <w:style w:type="paragraph" w:styleId="Header">
    <w:name w:val="header"/>
    <w:basedOn w:val="Normal"/>
    <w:link w:val="HeaderChar"/>
    <w:uiPriority w:val="99"/>
    <w:unhideWhenUsed/>
    <w:rsid w:val="00E52ECD"/>
  </w:style>
  <w:style w:type="character" w:customStyle="1" w:styleId="HeaderChar">
    <w:name w:val="Header Char"/>
    <w:basedOn w:val="DefaultParagraphFont"/>
    <w:link w:val="Header"/>
    <w:uiPriority w:val="99"/>
    <w:rsid w:val="00E52EC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16"/>
      <w:sz w:val="18"/>
      <w14:ligatures w14:val="standardContextual"/>
      <w14:numForm w14:val="oldStyle"/>
    </w:rPr>
  </w:style>
  <w:style w:type="paragraph" w:customStyle="1" w:styleId="Company">
    <w:name w:val="Company"/>
    <w:basedOn w:val="Normal"/>
    <w:uiPriority w:val="2"/>
    <w:qFormat/>
    <w:rPr>
      <w:rFonts w:asciiTheme="majorHAnsi" w:eastAsiaTheme="majorEastAsia" w:hAnsiTheme="majorHAnsi" w:cstheme="majorBidi"/>
      <w:b/>
      <w:bCs/>
      <w:caps/>
    </w:rPr>
  </w:style>
  <w:style w:type="paragraph" w:customStyle="1" w:styleId="Name">
    <w:name w:val="Name"/>
    <w:basedOn w:val="Normal"/>
    <w:uiPriority w:val="1"/>
    <w:qFormat/>
    <w:pPr>
      <w:spacing w:before="80" w:line="192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32"/>
    </w:rPr>
  </w:style>
  <w:style w:type="paragraph" w:customStyle="1" w:styleId="Telephone">
    <w:name w:val="Telephone"/>
    <w:basedOn w:val="Normal"/>
    <w:uiPriority w:val="4"/>
    <w:qFormat/>
    <w:rsid w:val="005171EA"/>
    <w:pPr>
      <w:spacing w:before="160" w:after="16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3824E6"/>
  </w:style>
  <w:style w:type="paragraph" w:styleId="BlockText">
    <w:name w:val="Block Text"/>
    <w:basedOn w:val="Normal"/>
    <w:uiPriority w:val="99"/>
    <w:semiHidden/>
    <w:unhideWhenUsed/>
    <w:rsid w:val="00490CB0"/>
    <w:pPr>
      <w:pBdr>
        <w:top w:val="single" w:sz="2" w:space="10" w:color="027E6F" w:themeColor="accent1" w:themeShade="BF"/>
        <w:left w:val="single" w:sz="2" w:space="10" w:color="027E6F" w:themeColor="accent1" w:themeShade="BF"/>
        <w:bottom w:val="single" w:sz="2" w:space="10" w:color="027E6F" w:themeColor="accent1" w:themeShade="BF"/>
        <w:right w:val="single" w:sz="2" w:space="10" w:color="027E6F" w:themeColor="accent1" w:themeShade="BF"/>
      </w:pBdr>
      <w:ind w:left="1152" w:right="1152"/>
    </w:pPr>
    <w:rPr>
      <w:rFonts w:eastAsiaTheme="minorEastAsia"/>
      <w:i/>
      <w:iCs/>
      <w:color w:val="027E6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4E6"/>
  </w:style>
  <w:style w:type="paragraph" w:styleId="BodyText2">
    <w:name w:val="Body Text 2"/>
    <w:basedOn w:val="Normal"/>
    <w:link w:val="BodyText2Char"/>
    <w:uiPriority w:val="99"/>
    <w:semiHidden/>
    <w:unhideWhenUsed/>
    <w:rsid w:val="003824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24E6"/>
  </w:style>
  <w:style w:type="paragraph" w:styleId="BodyText3">
    <w:name w:val="Body Text 3"/>
    <w:basedOn w:val="Normal"/>
    <w:link w:val="BodyText3Char"/>
    <w:uiPriority w:val="99"/>
    <w:semiHidden/>
    <w:unhideWhenUsed/>
    <w:rsid w:val="003824E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24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24E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24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24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24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24E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24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24E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24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24E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24E6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3824E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4E6"/>
    <w:pPr>
      <w:spacing w:after="200"/>
    </w:pPr>
    <w:rPr>
      <w:i/>
      <w:iCs/>
      <w:color w:val="352F2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24E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24E6"/>
  </w:style>
  <w:style w:type="table" w:styleId="ColorfulGrid">
    <w:name w:val="Colorful Grid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824E6"/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24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4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4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4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824E6"/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24E6"/>
  </w:style>
  <w:style w:type="character" w:customStyle="1" w:styleId="DateChar">
    <w:name w:val="Date Char"/>
    <w:basedOn w:val="DefaultParagraphFont"/>
    <w:link w:val="Date"/>
    <w:uiPriority w:val="99"/>
    <w:semiHidden/>
    <w:rsid w:val="003824E6"/>
  </w:style>
  <w:style w:type="paragraph" w:styleId="DocumentMap">
    <w:name w:val="Document Map"/>
    <w:basedOn w:val="Normal"/>
    <w:link w:val="DocumentMapChar"/>
    <w:uiPriority w:val="99"/>
    <w:semiHidden/>
    <w:unhideWhenUsed/>
    <w:rsid w:val="003824E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4E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24E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24E6"/>
  </w:style>
  <w:style w:type="character" w:styleId="Emphasis">
    <w:name w:val="Emphasis"/>
    <w:basedOn w:val="DefaultParagraphFont"/>
    <w:uiPriority w:val="19"/>
    <w:semiHidden/>
    <w:unhideWhenUsed/>
    <w:qFormat/>
    <w:rsid w:val="003824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824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24E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4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824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824E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24E6"/>
    <w:rPr>
      <w:color w:val="6A517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824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4E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4E6"/>
    <w:rPr>
      <w:szCs w:val="20"/>
    </w:rPr>
  </w:style>
  <w:style w:type="table" w:styleId="GridTable1Light">
    <w:name w:val="Grid Table 1 Light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824E6"/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824E6"/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824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0CD0"/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E6"/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E6"/>
    <w:rPr>
      <w:rFonts w:asciiTheme="majorHAnsi" w:eastAsiaTheme="majorEastAsia" w:hAnsiTheme="majorHAnsi" w:cstheme="majorBidi"/>
      <w:color w:val="01534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E6"/>
    <w:rPr>
      <w:rFonts w:asciiTheme="majorHAnsi" w:eastAsiaTheme="majorEastAsia" w:hAnsiTheme="majorHAnsi" w:cstheme="majorBidi"/>
      <w:i/>
      <w:iCs/>
      <w:color w:val="027E6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E6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E6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E6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E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E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824E6"/>
  </w:style>
  <w:style w:type="paragraph" w:styleId="HTMLAddress">
    <w:name w:val="HTML Address"/>
    <w:basedOn w:val="Normal"/>
    <w:link w:val="HTMLAddressChar"/>
    <w:uiPriority w:val="99"/>
    <w:semiHidden/>
    <w:unhideWhenUsed/>
    <w:rsid w:val="003824E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24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824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824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4E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4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824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824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824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24E6"/>
    <w:rPr>
      <w:color w:val="2682A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24E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24E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24E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24E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24E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24E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24E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24E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24E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24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90CB0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90CB0"/>
    <w:pPr>
      <w:pBdr>
        <w:top w:val="single" w:sz="4" w:space="10" w:color="027E6F" w:themeColor="accent1" w:themeShade="BF"/>
        <w:bottom w:val="single" w:sz="4" w:space="10" w:color="027E6F" w:themeColor="accent1" w:themeShade="BF"/>
      </w:pBdr>
      <w:spacing w:before="360" w:after="360"/>
      <w:ind w:left="864" w:right="864"/>
    </w:pPr>
    <w:rPr>
      <w:i/>
      <w:iCs/>
      <w:color w:val="027E6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0CB0"/>
    <w:rPr>
      <w:i/>
      <w:iCs/>
      <w:color w:val="027E6F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490CB0"/>
    <w:rPr>
      <w:b/>
      <w:bCs/>
      <w:caps w:val="0"/>
      <w:smallCaps/>
      <w:color w:val="027E6F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824E6"/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824E6"/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82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824E6"/>
  </w:style>
  <w:style w:type="paragraph" w:styleId="List">
    <w:name w:val="List"/>
    <w:basedOn w:val="Normal"/>
    <w:uiPriority w:val="99"/>
    <w:semiHidden/>
    <w:unhideWhenUsed/>
    <w:rsid w:val="003824E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824E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824E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824E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824E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824E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824E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824E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824E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824E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824E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24E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24E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24E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24E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824E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824E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824E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824E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824E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824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824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824E6"/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824E6"/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824E6"/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824E6"/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824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824E6"/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824E6"/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824E6"/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24E6"/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824E6"/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824E6"/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824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824E6"/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824E6"/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824E6"/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824E6"/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824E6"/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824E6"/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824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24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824E6"/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824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824E6"/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824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824E6"/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824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24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24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824E6"/>
  </w:style>
  <w:style w:type="paragraph" w:styleId="NormalWeb">
    <w:name w:val="Normal (Web)"/>
    <w:basedOn w:val="Normal"/>
    <w:uiPriority w:val="99"/>
    <w:semiHidden/>
    <w:unhideWhenUsed/>
    <w:rsid w:val="003824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824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24E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24E6"/>
  </w:style>
  <w:style w:type="character" w:styleId="PageNumber">
    <w:name w:val="page number"/>
    <w:basedOn w:val="DefaultParagraphFont"/>
    <w:uiPriority w:val="99"/>
    <w:semiHidden/>
    <w:unhideWhenUsed/>
    <w:rsid w:val="003824E6"/>
  </w:style>
  <w:style w:type="table" w:styleId="PlainTable1">
    <w:name w:val="Plain Table 1"/>
    <w:basedOn w:val="TableNormal"/>
    <w:uiPriority w:val="40"/>
    <w:rsid w:val="003824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3824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3824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B5DA4"/>
    <w:tblPr>
      <w:tblStyleRowBandSize w:val="1"/>
      <w:tblStyleColBandSize w:val="1"/>
      <w:tblCellMar>
        <w:left w:w="72" w:type="dxa"/>
        <w:right w:w="72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3824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824E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24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4E6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4E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24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24E6"/>
  </w:style>
  <w:style w:type="paragraph" w:styleId="Signature">
    <w:name w:val="Signature"/>
    <w:basedOn w:val="Normal"/>
    <w:link w:val="SignatureChar"/>
    <w:uiPriority w:val="99"/>
    <w:semiHidden/>
    <w:unhideWhenUsed/>
    <w:rsid w:val="003824E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24E6"/>
  </w:style>
  <w:style w:type="character" w:styleId="Strong">
    <w:name w:val="Strong"/>
    <w:basedOn w:val="DefaultParagraphFont"/>
    <w:uiPriority w:val="19"/>
    <w:semiHidden/>
    <w:unhideWhenUsed/>
    <w:qFormat/>
    <w:rsid w:val="003824E6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824E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824E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3824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824E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824E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824E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824E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824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824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824E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824E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824E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824E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824E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824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824E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824E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824E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824E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3824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824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824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824E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824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824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24E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24E6"/>
  </w:style>
  <w:style w:type="table" w:styleId="TableProfessional">
    <w:name w:val="Table Professional"/>
    <w:basedOn w:val="TableNormal"/>
    <w:uiPriority w:val="99"/>
    <w:semiHidden/>
    <w:unhideWhenUsed/>
    <w:rsid w:val="003824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824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824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824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824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82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824E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9"/>
    <w:semiHidden/>
    <w:unhideWhenUsed/>
    <w:qFormat/>
    <w:rsid w:val="003824E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3824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824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24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24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24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24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24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24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24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24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24E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4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utl\OneDrive\Desktop\tf0313309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DCE677EF042CD8DE25C2C0EA8E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B7C37-D90B-4B1A-9B06-A9BF45CB2163}"/>
      </w:docPartPr>
      <w:docPartBody>
        <w:p w:rsidR="00D44B5F" w:rsidRDefault="00710670">
          <w:pPr>
            <w:pStyle w:val="CF6DCE677EF042CD8DE25C2C0EA8EB57"/>
          </w:pPr>
          <w:r>
            <w:t>Your Name</w:t>
          </w:r>
        </w:p>
      </w:docPartBody>
    </w:docPart>
    <w:docPart>
      <w:docPartPr>
        <w:name w:val="6F60BDF49536472DBE001C59AAD05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7BAF-7652-4014-9F58-978720742E53}"/>
      </w:docPartPr>
      <w:docPartBody>
        <w:p w:rsidR="00D44B5F" w:rsidRDefault="00710670">
          <w:pPr>
            <w:pStyle w:val="6F60BDF49536472DBE001C59AAD054DE"/>
          </w:pPr>
          <w:r>
            <w:t>Title</w:t>
          </w:r>
        </w:p>
      </w:docPartBody>
    </w:docPart>
    <w:docPart>
      <w:docPartPr>
        <w:name w:val="235539CE1EB24680AD71B03FAB43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0B9-09E6-43F4-B79D-04BDBD2FF53D}"/>
      </w:docPartPr>
      <w:docPartBody>
        <w:p w:rsidR="00D44B5F" w:rsidRDefault="00710670">
          <w:pPr>
            <w:pStyle w:val="235539CE1EB24680AD71B03FAB433885"/>
          </w:pPr>
          <w:r>
            <w:t>Your Name</w:t>
          </w:r>
        </w:p>
      </w:docPartBody>
    </w:docPart>
    <w:docPart>
      <w:docPartPr>
        <w:name w:val="7FB4C851DAB442939DE8EF81F2788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A3BE8-BE48-4728-86CB-0A3297CF378B}"/>
      </w:docPartPr>
      <w:docPartBody>
        <w:p w:rsidR="00D44B5F" w:rsidRDefault="00710670">
          <w:pPr>
            <w:pStyle w:val="7FB4C851DAB442939DE8EF81F2788B97"/>
          </w:pPr>
          <w:r>
            <w:t>Title</w:t>
          </w:r>
        </w:p>
      </w:docPartBody>
    </w:docPart>
    <w:docPart>
      <w:docPartPr>
        <w:name w:val="5566D50DFEE0496BBA0BDC3A5987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46D24-AA91-4C0D-9948-CA543B03DF45}"/>
      </w:docPartPr>
      <w:docPartBody>
        <w:p w:rsidR="00D44B5F" w:rsidRDefault="00710670">
          <w:pPr>
            <w:pStyle w:val="5566D50DFEE0496BBA0BDC3A59872618"/>
          </w:pPr>
          <w:r>
            <w:t>Your Name</w:t>
          </w:r>
        </w:p>
      </w:docPartBody>
    </w:docPart>
    <w:docPart>
      <w:docPartPr>
        <w:name w:val="F59A3BF4A2324665B0546B7E9A76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85A9-B108-481A-88A2-5222C5A4CC47}"/>
      </w:docPartPr>
      <w:docPartBody>
        <w:p w:rsidR="00D44B5F" w:rsidRDefault="00710670">
          <w:pPr>
            <w:pStyle w:val="F59A3BF4A2324665B0546B7E9A768730"/>
          </w:pPr>
          <w:r>
            <w:t>Title</w:t>
          </w:r>
        </w:p>
      </w:docPartBody>
    </w:docPart>
    <w:docPart>
      <w:docPartPr>
        <w:name w:val="DEFE930958334EB1A17B3DEBF5ACB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B32AB-9C9D-430C-BB4B-1065FD8DEE81}"/>
      </w:docPartPr>
      <w:docPartBody>
        <w:p w:rsidR="00D44B5F" w:rsidRDefault="00710670">
          <w:pPr>
            <w:pStyle w:val="DEFE930958334EB1A17B3DEBF5ACB734"/>
          </w:pPr>
          <w:r>
            <w:t>Your Name</w:t>
          </w:r>
        </w:p>
      </w:docPartBody>
    </w:docPart>
    <w:docPart>
      <w:docPartPr>
        <w:name w:val="C5031F061E9B4BF69A70A2C7AA1B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CD080-D67E-48E6-A3C7-21EA5BB89E31}"/>
      </w:docPartPr>
      <w:docPartBody>
        <w:p w:rsidR="00D44B5F" w:rsidRDefault="00710670">
          <w:pPr>
            <w:pStyle w:val="C5031F061E9B4BF69A70A2C7AA1BBADB"/>
          </w:pPr>
          <w:r>
            <w:t>Title</w:t>
          </w:r>
        </w:p>
      </w:docPartBody>
    </w:docPart>
    <w:docPart>
      <w:docPartPr>
        <w:name w:val="6F97195391F345B898524413AD8EF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80397-2F39-49D4-AD55-7FC54D078C84}"/>
      </w:docPartPr>
      <w:docPartBody>
        <w:p w:rsidR="00D44B5F" w:rsidRDefault="00710670">
          <w:pPr>
            <w:pStyle w:val="6F97195391F345B898524413AD8EF30D"/>
          </w:pPr>
          <w:r>
            <w:t>Your Name</w:t>
          </w:r>
        </w:p>
      </w:docPartBody>
    </w:docPart>
    <w:docPart>
      <w:docPartPr>
        <w:name w:val="77CD1025A3BF483A8D9A3F3020AA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6EF46-48F8-4B16-A3FB-8A9044E0D789}"/>
      </w:docPartPr>
      <w:docPartBody>
        <w:p w:rsidR="00D44B5F" w:rsidRDefault="00710670">
          <w:pPr>
            <w:pStyle w:val="77CD1025A3BF483A8D9A3F3020AA94F7"/>
          </w:pPr>
          <w:r>
            <w:t>Title</w:t>
          </w:r>
        </w:p>
      </w:docPartBody>
    </w:docPart>
    <w:docPart>
      <w:docPartPr>
        <w:name w:val="9DFAE7AD837C4E9CA48690D85655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2E0E-8378-4265-9411-FE39B08DF1FC}"/>
      </w:docPartPr>
      <w:docPartBody>
        <w:p w:rsidR="00D44B5F" w:rsidRDefault="00710670">
          <w:pPr>
            <w:pStyle w:val="9DFAE7AD837C4E9CA48690D856553F8B"/>
          </w:pPr>
          <w:r w:rsidRPr="005171EA">
            <w:t>Web Address</w:t>
          </w:r>
        </w:p>
      </w:docPartBody>
    </w:docPart>
    <w:docPart>
      <w:docPartPr>
        <w:name w:val="6DDAE9FA10CC4454A13134C09BDF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9AE9-21B4-41C1-A8A0-C7297EE0FE7C}"/>
      </w:docPartPr>
      <w:docPartBody>
        <w:p w:rsidR="00D44B5F" w:rsidRDefault="00710670">
          <w:pPr>
            <w:pStyle w:val="6DDAE9FA10CC4454A13134C09BDFDCD9"/>
          </w:pPr>
          <w:r>
            <w:t>Web Address</w:t>
          </w:r>
        </w:p>
      </w:docPartBody>
    </w:docPart>
    <w:docPart>
      <w:docPartPr>
        <w:name w:val="E5F69A1B2355400584032F1957BD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84199-CDEC-4831-88B5-EAD17E826C6A}"/>
      </w:docPartPr>
      <w:docPartBody>
        <w:p w:rsidR="00D44B5F" w:rsidRDefault="00710670">
          <w:pPr>
            <w:pStyle w:val="E5F69A1B2355400584032F1957BDFCF8"/>
          </w:pPr>
          <w:r>
            <w:t>Web Address</w:t>
          </w:r>
        </w:p>
      </w:docPartBody>
    </w:docPart>
    <w:docPart>
      <w:docPartPr>
        <w:name w:val="964346497997425A9707D4A5C703E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2C56-0812-494F-9A8D-874509E29E7C}"/>
      </w:docPartPr>
      <w:docPartBody>
        <w:p w:rsidR="00D44B5F" w:rsidRDefault="00710670">
          <w:pPr>
            <w:pStyle w:val="964346497997425A9707D4A5C703E25B"/>
          </w:pPr>
          <w:r>
            <w:t>Web Address</w:t>
          </w:r>
        </w:p>
      </w:docPartBody>
    </w:docPart>
    <w:docPart>
      <w:docPartPr>
        <w:name w:val="7EB39FCBA5E841F1B7D404F030A2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83AE-607A-4DBA-8D30-36D09D84DD56}"/>
      </w:docPartPr>
      <w:docPartBody>
        <w:p w:rsidR="00D44B5F" w:rsidRDefault="00710670">
          <w:pPr>
            <w:pStyle w:val="7EB39FCBA5E841F1B7D404F030A2F04B"/>
          </w:pPr>
          <w:r>
            <w:t>Web Address</w:t>
          </w:r>
        </w:p>
      </w:docPartBody>
    </w:docPart>
    <w:docPart>
      <w:docPartPr>
        <w:name w:val="E27791A82327465BB4E2AF6216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4164F-5664-4102-900B-E98964DA9ACD}"/>
      </w:docPartPr>
      <w:docPartBody>
        <w:p w:rsidR="00D44B5F" w:rsidRDefault="00710670">
          <w:pPr>
            <w:pStyle w:val="E27791A82327465BB4E2AF62169ACC7F"/>
          </w:pPr>
          <w:r>
            <w:t>Your Name</w:t>
          </w:r>
        </w:p>
      </w:docPartBody>
    </w:docPart>
    <w:docPart>
      <w:docPartPr>
        <w:name w:val="B954E3F102F34CF9859C61691EA0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5449-D4CB-41B4-B5E5-9A8F10C62554}"/>
      </w:docPartPr>
      <w:docPartBody>
        <w:p w:rsidR="00D44B5F" w:rsidRDefault="00710670">
          <w:pPr>
            <w:pStyle w:val="B954E3F102F34CF9859C61691EA05540"/>
          </w:pPr>
          <w:r>
            <w:t>Title</w:t>
          </w:r>
        </w:p>
      </w:docPartBody>
    </w:docPart>
    <w:docPart>
      <w:docPartPr>
        <w:name w:val="D2D9E396349F49698CB208180106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CA80D-9F12-47C6-B0F5-3C1594974C5D}"/>
      </w:docPartPr>
      <w:docPartBody>
        <w:p w:rsidR="00D44B5F" w:rsidRDefault="00710670">
          <w:pPr>
            <w:pStyle w:val="D2D9E396349F49698CB208180106ACCE"/>
          </w:pPr>
          <w:r>
            <w:t>Your Name</w:t>
          </w:r>
        </w:p>
      </w:docPartBody>
    </w:docPart>
    <w:docPart>
      <w:docPartPr>
        <w:name w:val="E1BA9080C5B444EDB4735924E8728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FB42-89EF-4D78-9CD1-5C329B27DAB5}"/>
      </w:docPartPr>
      <w:docPartBody>
        <w:p w:rsidR="00D44B5F" w:rsidRDefault="00710670">
          <w:pPr>
            <w:pStyle w:val="E1BA9080C5B444EDB4735924E872868B"/>
          </w:pPr>
          <w:r>
            <w:t>Title</w:t>
          </w:r>
        </w:p>
      </w:docPartBody>
    </w:docPart>
    <w:docPart>
      <w:docPartPr>
        <w:name w:val="24C71E8B62C349A4996566664589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0F95-B77E-48C2-8B9C-916244A189D5}"/>
      </w:docPartPr>
      <w:docPartBody>
        <w:p w:rsidR="00D44B5F" w:rsidRDefault="00710670">
          <w:pPr>
            <w:pStyle w:val="24C71E8B62C349A49965666645892A30"/>
          </w:pPr>
          <w:r>
            <w:t>Your Name</w:t>
          </w:r>
        </w:p>
      </w:docPartBody>
    </w:docPart>
    <w:docPart>
      <w:docPartPr>
        <w:name w:val="0AC1DBA51FEB46C48B074F714C61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055-CF3F-4036-AFC9-601BC1C01B20}"/>
      </w:docPartPr>
      <w:docPartBody>
        <w:p w:rsidR="00D44B5F" w:rsidRDefault="00710670">
          <w:pPr>
            <w:pStyle w:val="0AC1DBA51FEB46C48B074F714C61F4A2"/>
          </w:pPr>
          <w:r>
            <w:t>Title</w:t>
          </w:r>
        </w:p>
      </w:docPartBody>
    </w:docPart>
    <w:docPart>
      <w:docPartPr>
        <w:name w:val="ECD321E774A04F9AAD2D7CBD2C01B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6A54B-D144-4E22-99F0-5084178C135B}"/>
      </w:docPartPr>
      <w:docPartBody>
        <w:p w:rsidR="00D44B5F" w:rsidRDefault="00710670">
          <w:pPr>
            <w:pStyle w:val="ECD321E774A04F9AAD2D7CBD2C01B564"/>
          </w:pPr>
          <w:r>
            <w:t>Your Name</w:t>
          </w:r>
        </w:p>
      </w:docPartBody>
    </w:docPart>
    <w:docPart>
      <w:docPartPr>
        <w:name w:val="1C9CF985B91F4E47812BE7A365848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DBEF-19DE-4C68-B80D-7AFA76459E99}"/>
      </w:docPartPr>
      <w:docPartBody>
        <w:p w:rsidR="00D44B5F" w:rsidRDefault="00710670">
          <w:pPr>
            <w:pStyle w:val="1C9CF985B91F4E47812BE7A365848FAD"/>
          </w:pPr>
          <w:r>
            <w:t>Title</w:t>
          </w:r>
        </w:p>
      </w:docPartBody>
    </w:docPart>
    <w:docPart>
      <w:docPartPr>
        <w:name w:val="598B5EFF26B2439F8C5CA107DDCD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9D13-3727-4BB7-9FAD-C760403FEFD4}"/>
      </w:docPartPr>
      <w:docPartBody>
        <w:p w:rsidR="00D44B5F" w:rsidRDefault="00710670">
          <w:pPr>
            <w:pStyle w:val="598B5EFF26B2439F8C5CA107DDCD0A31"/>
          </w:pPr>
          <w:r>
            <w:t>Your Name</w:t>
          </w:r>
        </w:p>
      </w:docPartBody>
    </w:docPart>
    <w:docPart>
      <w:docPartPr>
        <w:name w:val="77870A1DBC114C0685A3D156E2499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C657-736A-4B22-B8F8-8B2FEE1582B7}"/>
      </w:docPartPr>
      <w:docPartBody>
        <w:p w:rsidR="00D44B5F" w:rsidRDefault="00710670">
          <w:pPr>
            <w:pStyle w:val="77870A1DBC114C0685A3D156E2499C52"/>
          </w:pPr>
          <w:r>
            <w:t>Title</w:t>
          </w:r>
        </w:p>
      </w:docPartBody>
    </w:docPart>
    <w:docPart>
      <w:docPartPr>
        <w:name w:val="4EB058F72DD6431E811C3198A8BF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4548-532F-44CE-97B3-AED36023CFD5}"/>
      </w:docPartPr>
      <w:docPartBody>
        <w:p w:rsidR="00D44B5F" w:rsidRDefault="00710670">
          <w:pPr>
            <w:pStyle w:val="4EB058F72DD6431E811C3198A8BFCAF5"/>
          </w:pPr>
          <w:r>
            <w:t>Web Address</w:t>
          </w:r>
        </w:p>
      </w:docPartBody>
    </w:docPart>
    <w:docPart>
      <w:docPartPr>
        <w:name w:val="1081520505C24704B94F56059785C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3797-2928-4C31-B78C-97F4D14444D4}"/>
      </w:docPartPr>
      <w:docPartBody>
        <w:p w:rsidR="00D44B5F" w:rsidRDefault="00710670">
          <w:pPr>
            <w:pStyle w:val="1081520505C24704B94F56059785CACE"/>
          </w:pPr>
          <w:r>
            <w:t>Web Address</w:t>
          </w:r>
        </w:p>
      </w:docPartBody>
    </w:docPart>
    <w:docPart>
      <w:docPartPr>
        <w:name w:val="9B644FF749F04ABAAA05A8DE3FA9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58652-3D22-4445-B518-19120B078119}"/>
      </w:docPartPr>
      <w:docPartBody>
        <w:p w:rsidR="00D44B5F" w:rsidRDefault="00710670">
          <w:pPr>
            <w:pStyle w:val="9B644FF749F04ABAAA05A8DE3FA91DDD"/>
          </w:pPr>
          <w:r>
            <w:t>Web Address</w:t>
          </w:r>
        </w:p>
      </w:docPartBody>
    </w:docPart>
    <w:docPart>
      <w:docPartPr>
        <w:name w:val="7F70799EF9414686884288398D503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4E2FE-33B5-46E5-BC54-78AE8D2215E8}"/>
      </w:docPartPr>
      <w:docPartBody>
        <w:p w:rsidR="00D44B5F" w:rsidRDefault="00710670">
          <w:pPr>
            <w:pStyle w:val="7F70799EF9414686884288398D503558"/>
          </w:pPr>
          <w:r>
            <w:t>Web Address</w:t>
          </w:r>
        </w:p>
      </w:docPartBody>
    </w:docPart>
    <w:docPart>
      <w:docPartPr>
        <w:name w:val="60B3A9E714464FC8A9A74492107C5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E531-8BD2-42DE-B13E-D8BD341D58A8}"/>
      </w:docPartPr>
      <w:docPartBody>
        <w:p w:rsidR="00D44B5F" w:rsidRDefault="00710670">
          <w:pPr>
            <w:pStyle w:val="60B3A9E714464FC8A9A74492107C5C9D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0"/>
    <w:rsid w:val="00710670"/>
    <w:rsid w:val="008A3D41"/>
    <w:rsid w:val="00D4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DCE677EF042CD8DE25C2C0EA8EB57">
    <w:name w:val="CF6DCE677EF042CD8DE25C2C0EA8EB57"/>
  </w:style>
  <w:style w:type="paragraph" w:customStyle="1" w:styleId="6F60BDF49536472DBE001C59AAD054DE">
    <w:name w:val="6F60BDF49536472DBE001C59AAD054DE"/>
  </w:style>
  <w:style w:type="paragraph" w:customStyle="1" w:styleId="235539CE1EB24680AD71B03FAB433885">
    <w:name w:val="235539CE1EB24680AD71B03FAB433885"/>
  </w:style>
  <w:style w:type="paragraph" w:customStyle="1" w:styleId="7FB4C851DAB442939DE8EF81F2788B97">
    <w:name w:val="7FB4C851DAB442939DE8EF81F2788B97"/>
  </w:style>
  <w:style w:type="paragraph" w:customStyle="1" w:styleId="5566D50DFEE0496BBA0BDC3A59872618">
    <w:name w:val="5566D50DFEE0496BBA0BDC3A59872618"/>
  </w:style>
  <w:style w:type="paragraph" w:customStyle="1" w:styleId="F59A3BF4A2324665B0546B7E9A768730">
    <w:name w:val="F59A3BF4A2324665B0546B7E9A768730"/>
  </w:style>
  <w:style w:type="paragraph" w:customStyle="1" w:styleId="DEFE930958334EB1A17B3DEBF5ACB734">
    <w:name w:val="DEFE930958334EB1A17B3DEBF5ACB734"/>
  </w:style>
  <w:style w:type="paragraph" w:customStyle="1" w:styleId="C5031F061E9B4BF69A70A2C7AA1BBADB">
    <w:name w:val="C5031F061E9B4BF69A70A2C7AA1BBADB"/>
  </w:style>
  <w:style w:type="paragraph" w:customStyle="1" w:styleId="6F97195391F345B898524413AD8EF30D">
    <w:name w:val="6F97195391F345B898524413AD8EF30D"/>
  </w:style>
  <w:style w:type="paragraph" w:customStyle="1" w:styleId="77CD1025A3BF483A8D9A3F3020AA94F7">
    <w:name w:val="77CD1025A3BF483A8D9A3F3020AA94F7"/>
  </w:style>
  <w:style w:type="paragraph" w:customStyle="1" w:styleId="9DFAE7AD837C4E9CA48690D856553F8B">
    <w:name w:val="9DFAE7AD837C4E9CA48690D856553F8B"/>
  </w:style>
  <w:style w:type="paragraph" w:customStyle="1" w:styleId="6DDAE9FA10CC4454A13134C09BDFDCD9">
    <w:name w:val="6DDAE9FA10CC4454A13134C09BDFDCD9"/>
  </w:style>
  <w:style w:type="paragraph" w:customStyle="1" w:styleId="E5F69A1B2355400584032F1957BDFCF8">
    <w:name w:val="E5F69A1B2355400584032F1957BDFCF8"/>
  </w:style>
  <w:style w:type="paragraph" w:customStyle="1" w:styleId="964346497997425A9707D4A5C703E25B">
    <w:name w:val="964346497997425A9707D4A5C703E25B"/>
  </w:style>
  <w:style w:type="paragraph" w:customStyle="1" w:styleId="7EB39FCBA5E841F1B7D404F030A2F04B">
    <w:name w:val="7EB39FCBA5E841F1B7D404F030A2F04B"/>
  </w:style>
  <w:style w:type="paragraph" w:customStyle="1" w:styleId="E27791A82327465BB4E2AF62169ACC7F">
    <w:name w:val="E27791A82327465BB4E2AF62169ACC7F"/>
  </w:style>
  <w:style w:type="paragraph" w:customStyle="1" w:styleId="B954E3F102F34CF9859C61691EA05540">
    <w:name w:val="B954E3F102F34CF9859C61691EA05540"/>
  </w:style>
  <w:style w:type="paragraph" w:customStyle="1" w:styleId="D2D9E396349F49698CB208180106ACCE">
    <w:name w:val="D2D9E396349F49698CB208180106ACCE"/>
  </w:style>
  <w:style w:type="paragraph" w:customStyle="1" w:styleId="E1BA9080C5B444EDB4735924E872868B">
    <w:name w:val="E1BA9080C5B444EDB4735924E872868B"/>
  </w:style>
  <w:style w:type="paragraph" w:customStyle="1" w:styleId="24C71E8B62C349A49965666645892A30">
    <w:name w:val="24C71E8B62C349A49965666645892A30"/>
  </w:style>
  <w:style w:type="paragraph" w:customStyle="1" w:styleId="0AC1DBA51FEB46C48B074F714C61F4A2">
    <w:name w:val="0AC1DBA51FEB46C48B074F714C61F4A2"/>
  </w:style>
  <w:style w:type="paragraph" w:customStyle="1" w:styleId="ECD321E774A04F9AAD2D7CBD2C01B564">
    <w:name w:val="ECD321E774A04F9AAD2D7CBD2C01B564"/>
  </w:style>
  <w:style w:type="paragraph" w:customStyle="1" w:styleId="1C9CF985B91F4E47812BE7A365848FAD">
    <w:name w:val="1C9CF985B91F4E47812BE7A365848FAD"/>
  </w:style>
  <w:style w:type="paragraph" w:customStyle="1" w:styleId="598B5EFF26B2439F8C5CA107DDCD0A31">
    <w:name w:val="598B5EFF26B2439F8C5CA107DDCD0A31"/>
  </w:style>
  <w:style w:type="paragraph" w:customStyle="1" w:styleId="77870A1DBC114C0685A3D156E2499C52">
    <w:name w:val="77870A1DBC114C0685A3D156E2499C52"/>
  </w:style>
  <w:style w:type="paragraph" w:customStyle="1" w:styleId="4EB058F72DD6431E811C3198A8BFCAF5">
    <w:name w:val="4EB058F72DD6431E811C3198A8BFCAF5"/>
  </w:style>
  <w:style w:type="paragraph" w:customStyle="1" w:styleId="1081520505C24704B94F56059785CACE">
    <w:name w:val="1081520505C24704B94F56059785CACE"/>
  </w:style>
  <w:style w:type="paragraph" w:customStyle="1" w:styleId="9B644FF749F04ABAAA05A8DE3FA91DDD">
    <w:name w:val="9B644FF749F04ABAAA05A8DE3FA91DDD"/>
  </w:style>
  <w:style w:type="paragraph" w:customStyle="1" w:styleId="7F70799EF9414686884288398D503558">
    <w:name w:val="7F70799EF9414686884288398D503558"/>
  </w:style>
  <w:style w:type="paragraph" w:customStyle="1" w:styleId="60B3A9E714464FC8A9A74492107C5C9D">
    <w:name w:val="60B3A9E714464FC8A9A74492107C5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Marketing Set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2682A6"/>
      </a:hlink>
      <a:folHlink>
        <a:srgbClr val="6A517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www.storiesofgratitude.com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tf03133092_win32</Template>
  <TotalTime>17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Butler</dc:creator>
  <cp:keywords>Stories of Gratitude</cp:keywords>
  <dc:description/>
  <cp:lastModifiedBy>Andy Butler</cp:lastModifiedBy>
  <cp:revision>2</cp:revision>
  <cp:lastPrinted>2022-03-22T23:12:00Z</cp:lastPrinted>
  <dcterms:created xsi:type="dcterms:W3CDTF">2022-03-22T22:57:00Z</dcterms:created>
  <dcterms:modified xsi:type="dcterms:W3CDTF">2022-11-10T15:56:00Z</dcterms:modified>
  <cp:contentStatus>Instagram: storiesof_gratitude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