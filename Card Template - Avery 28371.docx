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Business card layout for 10 cards on a page"/>
      </w:tblPr>
      <w:tblGrid>
        <w:gridCol w:w="2880"/>
        <w:gridCol w:w="2880"/>
        <w:gridCol w:w="2880"/>
        <w:gridCol w:w="2880"/>
        <w:gridCol w:w="2880"/>
      </w:tblGrid>
      <w:tr w:rsidR="0085162B" w14:paraId="7579FCDE" w14:textId="77777777" w:rsidTr="0059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584"/>
        </w:trPr>
        <w:tc>
          <w:tcPr>
            <w:tcW w:w="2880" w:type="dxa"/>
            <w:tcMar>
              <w:top w:w="360" w:type="dxa"/>
            </w:tcMar>
          </w:tcPr>
          <w:p w14:paraId="2BE7E005" w14:textId="56A8D718" w:rsidR="0085162B" w:rsidRDefault="00094F3A">
            <w:sdt>
              <w:sdtPr>
                <w:alias w:val="Logo:"/>
                <w:tag w:val="Logo:"/>
                <w:id w:val="161981118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EndPr/>
              <w:sdtContent>
                <w:r w:rsidR="00B2194B">
                  <w:rPr>
                    <w:noProof/>
                  </w:rPr>
                  <w:drawing>
                    <wp:inline distT="0" distB="0" distL="0" distR="0" wp14:anchorId="2650A829" wp14:editId="79FA2837">
                      <wp:extent cx="917415" cy="790575"/>
                      <wp:effectExtent l="0" t="0" r="0" b="0"/>
                      <wp:docPr id="21" name="Picture 21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7989E0B3" w14:textId="5E14789F" w:rsidR="0085162B" w:rsidRDefault="00B2194B">
            <w:sdt>
              <w:sdtPr>
                <w:rPr>
                  <w:noProof/>
                </w:rPr>
                <w:alias w:val="Logo:"/>
                <w:tag w:val="Logo:"/>
                <w:id w:val="-918633817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52645A5B" wp14:editId="6EEB32CB">
                      <wp:extent cx="917415" cy="790575"/>
                      <wp:effectExtent l="0" t="0" r="0" b="0"/>
                      <wp:docPr id="22" name="Picture 22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97E3EC5" w14:textId="2E6CC065" w:rsidR="0085162B" w:rsidRDefault="00B2194B">
            <w:sdt>
              <w:sdtPr>
                <w:rPr>
                  <w:noProof/>
                </w:rPr>
                <w:alias w:val="Logo:"/>
                <w:tag w:val="Logo:"/>
                <w:id w:val="-250199061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1D1DAFDF" wp14:editId="16F0B4F0">
                      <wp:extent cx="917415" cy="790575"/>
                      <wp:effectExtent l="0" t="0" r="0" b="0"/>
                      <wp:docPr id="23" name="Picture 23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B3ADC44" w14:textId="3B0D6015" w:rsidR="0085162B" w:rsidRDefault="00B2194B">
            <w:sdt>
              <w:sdtPr>
                <w:rPr>
                  <w:noProof/>
                </w:rPr>
                <w:alias w:val="Logo:"/>
                <w:tag w:val="Logo:"/>
                <w:id w:val="-538586738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0B2BDB0D" wp14:editId="2C7F37E6">
                      <wp:extent cx="917415" cy="790575"/>
                      <wp:effectExtent l="0" t="0" r="0" b="0"/>
                      <wp:docPr id="24" name="Picture 24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5C20E83B" w14:textId="1DDC367E" w:rsidR="0085162B" w:rsidRDefault="00B2194B">
            <w:sdt>
              <w:sdtPr>
                <w:rPr>
                  <w:noProof/>
                </w:rPr>
                <w:alias w:val="Logo:"/>
                <w:tag w:val="Logo:"/>
                <w:id w:val="-184061336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24234B74" wp14:editId="79126625">
                      <wp:extent cx="917415" cy="790575"/>
                      <wp:effectExtent l="0" t="0" r="0" b="0"/>
                      <wp:docPr id="25" name="Picture 25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5162B" w14:paraId="56975C04" w14:textId="77777777" w:rsidTr="00597F43">
        <w:trPr>
          <w:trHeight w:hRule="exact" w:val="1440"/>
        </w:trPr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955852601"/>
              <w:placeholder>
                <w:docPart w:val="CF6DCE677EF042CD8DE25C2C0EA8EB5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3E6BDE4" w14:textId="42F2C39A" w:rsidR="0085162B" w:rsidRPr="00B2194B" w:rsidRDefault="00F83607">
                <w:pPr>
                  <w:pStyle w:val="Name"/>
                  <w:rPr>
                    <w:color w:val="auto"/>
                  </w:rPr>
                </w:pPr>
                <w:r w:rsidRPr="00B2194B">
                  <w:rPr>
                    <w:color w:val="auto"/>
                  </w:rPr>
                  <w:t>stranger</w:t>
                </w:r>
                <w:r w:rsidR="002F5F9C">
                  <w:rPr>
                    <w:color w:val="auto"/>
                  </w:rPr>
                  <w:t>S’</w:t>
                </w:r>
                <w:r w:rsidRPr="00B2194B"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1478213759"/>
              <w:placeholder>
                <w:docPart w:val="6F60BDF49536472DBE001C59AAD054D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260FCDBD" w14:textId="5D7061BE" w:rsidR="0085162B" w:rsidRPr="00B2194B" w:rsidRDefault="00F83607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t>A Social Experiment</w:t>
                </w: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872655929"/>
              <w:placeholder>
                <w:docPart w:val="235539CE1EB24680AD71B03FAB43388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7549371" w14:textId="138AE99C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47616306"/>
              <w:placeholder>
                <w:docPart w:val="7FB4C851DAB442939DE8EF81F2788B9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12A93058" w14:textId="686C48CE" w:rsidR="0085162B" w:rsidRPr="00B2194B" w:rsidRDefault="00F83607" w:rsidP="009514FD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t>A Social Experiment</w:t>
                </w: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4887685"/>
              <w:placeholder>
                <w:docPart w:val="5566D50DFEE0496BBA0BDC3A5987261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FB04EB8" w14:textId="2127E6AF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52743907"/>
              <w:placeholder>
                <w:docPart w:val="F59A3BF4A2324665B0546B7E9A76873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29C8F63C" w14:textId="71871673" w:rsidR="0085162B" w:rsidRPr="00B2194B" w:rsidRDefault="00F83607" w:rsidP="009514FD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t>A Social Experiment</w:t>
                </w: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92654533"/>
              <w:placeholder>
                <w:docPart w:val="DEFE930958334EB1A17B3DEBF5ACB73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D9B2C59" w14:textId="7F9FFFD5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1665748768"/>
              <w:placeholder>
                <w:docPart w:val="C5031F061E9B4BF69A70A2C7AA1BBAD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65010FEC" w14:textId="6821C6A9" w:rsidR="0085162B" w:rsidRPr="00B2194B" w:rsidRDefault="00F83607" w:rsidP="009514FD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t>A Social Experiment</w:t>
                </w: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2080977537"/>
              <w:placeholder>
                <w:docPart w:val="6F97195391F345B898524413AD8EF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4CCB669" w14:textId="2F231FB7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1768763785"/>
              <w:placeholder>
                <w:docPart w:val="77CD1025A3BF483A8D9A3F3020AA94F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6C7EC6A3" w14:textId="255CAA11" w:rsidR="0085162B" w:rsidRPr="00B2194B" w:rsidRDefault="00F83607" w:rsidP="009514FD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t>A Social Experiment</w:t>
                </w: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>100% Anonymous</w:t>
                </w:r>
              </w:p>
            </w:sdtContent>
          </w:sdt>
        </w:tc>
      </w:tr>
      <w:tr w:rsidR="0085162B" w14:paraId="589D3498" w14:textId="77777777" w:rsidTr="00597F43">
        <w:trPr>
          <w:trHeight w:hRule="exact" w:val="2016"/>
        </w:trPr>
        <w:tc>
          <w:tcPr>
            <w:tcW w:w="2880" w:type="dxa"/>
            <w:vAlign w:val="bottom"/>
          </w:tcPr>
          <w:p w14:paraId="136FFFB8" w14:textId="77777777" w:rsidR="00F83607" w:rsidRPr="002F5F9C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2F5F9C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4AB1F2DF" w14:textId="77777777" w:rsidR="00F83607" w:rsidRPr="002F5F9C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2F5F9C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27BF3FF9" w14:textId="77777777" w:rsidR="00F83607" w:rsidRPr="002F5F9C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2F5F9C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462B19AF" w14:textId="5DC6A7E6" w:rsidR="00765A27" w:rsidRPr="00B2194B" w:rsidRDefault="00765A27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2062780586"/>
              <w:placeholder>
                <w:docPart w:val="9DFAE7AD837C4E9CA48690D856553F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7E8529D5" w14:textId="7FE6C819" w:rsidR="0085162B" w:rsidRPr="00B2194B" w:rsidRDefault="00F83607" w:rsidP="005171EA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F060547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55055C1E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49ABD752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0D3F7E91" w14:textId="7B69F33B" w:rsidR="003824E6" w:rsidRPr="00B2194B" w:rsidRDefault="003824E6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850489571"/>
              <w:placeholder>
                <w:docPart w:val="6DDAE9FA10CC4454A13134C09BDFDCD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57E734E6" w14:textId="1B5014A3" w:rsidR="0085162B" w:rsidRPr="00B2194B" w:rsidRDefault="00F83607" w:rsidP="005171EA">
                <w:pPr>
                  <w:rPr>
                    <w:color w:val="auto"/>
                    <w:sz w:val="18"/>
                    <w:szCs w:val="18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0703842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4C2B2327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2DF06D94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36347E2D" w14:textId="2E723D91" w:rsidR="003824E6" w:rsidRPr="00B2194B" w:rsidRDefault="003824E6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513195986"/>
              <w:placeholder>
                <w:docPart w:val="E5F69A1B2355400584032F1957BDFCF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16D9519A" w14:textId="5961CAE2" w:rsidR="0085162B" w:rsidRPr="00B2194B" w:rsidRDefault="00F83607" w:rsidP="005171EA">
                <w:pPr>
                  <w:rPr>
                    <w:color w:val="auto"/>
                    <w:sz w:val="18"/>
                    <w:szCs w:val="18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2A1C3ED6" w14:textId="6D716A33" w:rsidR="003824E6" w:rsidRPr="00B2194B" w:rsidRDefault="003824E6" w:rsidP="003824E6">
            <w:pPr>
              <w:pStyle w:val="Company"/>
              <w:rPr>
                <w:color w:val="auto"/>
                <w:sz w:val="18"/>
                <w:szCs w:val="18"/>
              </w:rPr>
            </w:pPr>
          </w:p>
          <w:p w14:paraId="7BA89B82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0E62B4C7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7BBDF528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57477F29" w14:textId="617CAE4B" w:rsidR="003824E6" w:rsidRPr="00B2194B" w:rsidRDefault="003824E6" w:rsidP="003824E6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749317894"/>
              <w:placeholder>
                <w:docPart w:val="964346497997425A9707D4A5C703E25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6CE620FB" w14:textId="269F0AC8" w:rsidR="0085162B" w:rsidRPr="00B2194B" w:rsidRDefault="00F83607" w:rsidP="003824E6">
                <w:pPr>
                  <w:rPr>
                    <w:color w:val="auto"/>
                    <w:sz w:val="18"/>
                    <w:szCs w:val="18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4172E895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70516914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7E391302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04F8A2FE" w14:textId="6FDAA5C7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1667085336"/>
              <w:placeholder>
                <w:docPart w:val="7EB39FCBA5E841F1B7D404F030A2F04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5191920F" w14:textId="141A3190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</w:tr>
      <w:tr w:rsidR="0085162B" w14:paraId="5D02FE26" w14:textId="77777777" w:rsidTr="00597F43">
        <w:trPr>
          <w:trHeight w:hRule="exact" w:val="1584"/>
        </w:trPr>
        <w:tc>
          <w:tcPr>
            <w:tcW w:w="2880" w:type="dxa"/>
            <w:tcMar>
              <w:top w:w="360" w:type="dxa"/>
            </w:tcMar>
          </w:tcPr>
          <w:p w14:paraId="21F7A1AF" w14:textId="56E05711" w:rsidR="0085162B" w:rsidRPr="00B2194B" w:rsidRDefault="00B2194B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-241563921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Pr="00B2194B">
                  <w:rPr>
                    <w:noProof/>
                  </w:rPr>
                  <w:drawing>
                    <wp:inline distT="0" distB="0" distL="0" distR="0" wp14:anchorId="777906B5" wp14:editId="79033E4B">
                      <wp:extent cx="917415" cy="790575"/>
                      <wp:effectExtent l="0" t="0" r="0" b="0"/>
                      <wp:docPr id="26" name="Picture 26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40270B8" w14:textId="7C5CB471" w:rsidR="0085162B" w:rsidRPr="00B2194B" w:rsidRDefault="00B2194B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146507841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Pr="00B2194B">
                  <w:rPr>
                    <w:noProof/>
                  </w:rPr>
                  <w:drawing>
                    <wp:inline distT="0" distB="0" distL="0" distR="0" wp14:anchorId="0B835222" wp14:editId="47F2983A">
                      <wp:extent cx="917415" cy="790575"/>
                      <wp:effectExtent l="0" t="0" r="0" b="0"/>
                      <wp:docPr id="27" name="Picture 27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5CAB1AE2" w14:textId="2F125BFD" w:rsidR="0085162B" w:rsidRPr="00B2194B" w:rsidRDefault="00B2194B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33936470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Pr="00B2194B">
                  <w:rPr>
                    <w:noProof/>
                  </w:rPr>
                  <w:drawing>
                    <wp:inline distT="0" distB="0" distL="0" distR="0" wp14:anchorId="6E5FC0C4" wp14:editId="6A730075">
                      <wp:extent cx="917415" cy="790575"/>
                      <wp:effectExtent l="0" t="0" r="0" b="0"/>
                      <wp:docPr id="28" name="Picture 28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2B333A5A" w14:textId="6DCA1593" w:rsidR="0085162B" w:rsidRPr="00B2194B" w:rsidRDefault="00B2194B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-1291895366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Pr="00B2194B">
                  <w:rPr>
                    <w:noProof/>
                  </w:rPr>
                  <w:drawing>
                    <wp:inline distT="0" distB="0" distL="0" distR="0" wp14:anchorId="7CAA8935" wp14:editId="355EAA2B">
                      <wp:extent cx="917415" cy="790575"/>
                      <wp:effectExtent l="0" t="0" r="0" b="0"/>
                      <wp:docPr id="29" name="Picture 29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675257E6" w14:textId="41ED0D34" w:rsidR="0085162B" w:rsidRPr="00B2194B" w:rsidRDefault="00B2194B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1463464102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Pr="00B2194B">
                  <w:rPr>
                    <w:noProof/>
                  </w:rPr>
                  <w:drawing>
                    <wp:inline distT="0" distB="0" distL="0" distR="0" wp14:anchorId="3E205E68" wp14:editId="7AD27F70">
                      <wp:extent cx="917415" cy="790575"/>
                      <wp:effectExtent l="0" t="0" r="0" b="0"/>
                      <wp:docPr id="30" name="Picture 30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9846" cy="8012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5162B" w14:paraId="60B6396E" w14:textId="77777777" w:rsidTr="00597F43">
        <w:trPr>
          <w:trHeight w:hRule="exact" w:val="1440"/>
        </w:trPr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47713348"/>
              <w:placeholder>
                <w:docPart w:val="E27791A82327465BB4E2AF62169ACC7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6DCF1B6" w14:textId="3E457781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1484307565"/>
              <w:placeholder>
                <w:docPart w:val="B954E3F102F34CF9859C61691EA0554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7531C142" w14:textId="05A34388" w:rsidR="0085162B" w:rsidRPr="00B2194B" w:rsidRDefault="00F83607" w:rsidP="009514FD">
                <w:pPr>
                  <w:rPr>
                    <w:color w:val="auto"/>
                  </w:rPr>
                </w:pPr>
                <w:r w:rsidRPr="00B2194B">
                  <w:rPr>
                    <w:b/>
                    <w:bCs/>
                    <w:color w:val="auto"/>
                  </w:rPr>
                  <w:t>A Social Experiment</w:t>
                </w:r>
                <w:r w:rsidRPr="00B2194B">
                  <w:rPr>
                    <w:b/>
                    <w:bCs/>
                    <w:color w:val="auto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195764893"/>
              <w:placeholder>
                <w:docPart w:val="D2D9E396349F49698CB208180106ACC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0D001A2" w14:textId="7074C021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919147114"/>
              <w:placeholder>
                <w:docPart w:val="E1BA9080C5B444EDB4735924E872868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16DB52AF" w14:textId="65977E94" w:rsidR="0085162B" w:rsidRPr="00B2194B" w:rsidRDefault="00F83607" w:rsidP="009514FD">
                <w:pPr>
                  <w:rPr>
                    <w:color w:val="auto"/>
                  </w:rPr>
                </w:pPr>
                <w:r w:rsidRPr="00B2194B">
                  <w:rPr>
                    <w:b/>
                    <w:bCs/>
                    <w:color w:val="auto"/>
                  </w:rPr>
                  <w:t>A Social Experiment</w:t>
                </w:r>
                <w:r w:rsidRPr="00B2194B">
                  <w:rPr>
                    <w:b/>
                    <w:bCs/>
                    <w:color w:val="auto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1415965959"/>
              <w:placeholder>
                <w:docPart w:val="24C71E8B62C349A49965666645892A3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6FFCB34" w14:textId="754CD93D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p w14:paraId="4E237C9B" w14:textId="30DC80EA" w:rsidR="0085162B" w:rsidRPr="00B2194B" w:rsidRDefault="00094F3A" w:rsidP="00712A6D">
            <w:pPr>
              <w:rPr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nter title:"/>
                <w:tag w:val="Enter title:"/>
                <w:id w:val="895173909"/>
                <w:placeholder>
                  <w:docPart w:val="0AC1DBA51FEB46C48B074F714C61F4A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83607" w:rsidRPr="00B2194B">
                  <w:rPr>
                    <w:b/>
                    <w:bCs/>
                    <w:color w:val="auto"/>
                  </w:rPr>
                  <w:t>A Social Experiment</w:t>
                </w:r>
                <w:r w:rsidR="00F83607" w:rsidRPr="00B2194B">
                  <w:rPr>
                    <w:b/>
                    <w:bCs/>
                    <w:color w:val="auto"/>
                  </w:rPr>
                  <w:br/>
                  <w:t>100% Anonymous</w:t>
                </w:r>
              </w:sdtContent>
            </w:sdt>
          </w:p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1481810406"/>
              <w:placeholder>
                <w:docPart w:val="ECD321E774A04F9AAD2D7CBD2C01B56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27023BF" w14:textId="3F426626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634171680"/>
              <w:placeholder>
                <w:docPart w:val="1C9CF985B91F4E47812BE7A365848FA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63181D44" w14:textId="62446F70" w:rsidR="0085162B" w:rsidRPr="00B2194B" w:rsidRDefault="00F83607" w:rsidP="009514FD">
                <w:pPr>
                  <w:rPr>
                    <w:color w:val="auto"/>
                  </w:rPr>
                </w:pPr>
                <w:r w:rsidRPr="00B2194B">
                  <w:rPr>
                    <w:b/>
                    <w:bCs/>
                    <w:color w:val="auto"/>
                  </w:rPr>
                  <w:t>A Social Experiment</w:t>
                </w:r>
                <w:r w:rsidRPr="00B2194B">
                  <w:rPr>
                    <w:b/>
                    <w:bCs/>
                    <w:color w:val="auto"/>
                  </w:rPr>
                  <w:br/>
                  <w:t>100% Anonymous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060546728"/>
              <w:placeholder>
                <w:docPart w:val="598B5EFF26B2439F8C5CA107DDCD0A3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F27B377" w14:textId="290D0F84" w:rsidR="00712A6D" w:rsidRPr="00B2194B" w:rsidRDefault="002F5F9C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strangerS’</w:t>
                </w:r>
                <w:r>
                  <w:rPr>
                    <w:color w:val="auto"/>
                  </w:rPr>
                  <w:br/>
                  <w:t>Stories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613292279"/>
              <w:placeholder>
                <w:docPart w:val="77870A1DBC114C0685A3D156E2499C5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211C9614" w14:textId="5F6EBB89" w:rsidR="0085162B" w:rsidRPr="00B2194B" w:rsidRDefault="00F83607" w:rsidP="009514FD">
                <w:pPr>
                  <w:rPr>
                    <w:color w:val="auto"/>
                  </w:rPr>
                </w:pPr>
                <w:r w:rsidRPr="00B2194B">
                  <w:rPr>
                    <w:b/>
                    <w:bCs/>
                    <w:color w:val="auto"/>
                  </w:rPr>
                  <w:t>A Social Experiment</w:t>
                </w:r>
                <w:r w:rsidRPr="00B2194B">
                  <w:rPr>
                    <w:b/>
                    <w:bCs/>
                    <w:color w:val="auto"/>
                  </w:rPr>
                  <w:br/>
                  <w:t>100% Anonymous</w:t>
                </w:r>
              </w:p>
            </w:sdtContent>
          </w:sdt>
        </w:tc>
      </w:tr>
      <w:tr w:rsidR="0085162B" w14:paraId="6CDE7787" w14:textId="77777777" w:rsidTr="00597F43">
        <w:trPr>
          <w:trHeight w:hRule="exact" w:val="2016"/>
        </w:trPr>
        <w:tc>
          <w:tcPr>
            <w:tcW w:w="2880" w:type="dxa"/>
            <w:vAlign w:val="bottom"/>
          </w:tcPr>
          <w:p w14:paraId="71811D8E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0157C434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1F0EBCDC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5F4CEE0C" w14:textId="66062DA4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1993293010"/>
              <w:placeholder>
                <w:docPart w:val="4EB058F72DD6431E811C3198A8BFCAF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25553CB8" w14:textId="13A359D3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52072A12" w14:textId="08CCE4E9" w:rsidR="003824E6" w:rsidRPr="00B2194B" w:rsidRDefault="00F83607" w:rsidP="003824E6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37768740" w14:textId="5C0DEE5E" w:rsidR="00F83607" w:rsidRPr="00B2194B" w:rsidRDefault="00F83607" w:rsidP="003824E6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1D7E635E" w14:textId="1EB0C824" w:rsidR="00F83607" w:rsidRPr="00B2194B" w:rsidRDefault="00F83607" w:rsidP="003824E6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48E9B15B" w14:textId="62C4048C" w:rsidR="003824E6" w:rsidRPr="00B2194B" w:rsidRDefault="003824E6" w:rsidP="003824E6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1686325880"/>
              <w:placeholder>
                <w:docPart w:val="1081520505C24704B94F56059785CAC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4845D031" w14:textId="38503F79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3ADD42A3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55524387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4FF5637D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681EBB13" w14:textId="1050B736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407761272"/>
              <w:placeholder>
                <w:docPart w:val="9B644FF749F04ABAAA05A8DE3FA91DDD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7DFBACAD" w14:textId="2163E448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13F69D43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76FBC790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3423D04E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418E6252" w14:textId="32534C42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848557448"/>
              <w:placeholder>
                <w:docPart w:val="7F70799EF9414686884288398D50355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0E5EAA3A" w14:textId="08071A0F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0B51CA7" w14:textId="07A0AE21" w:rsidR="003824E6" w:rsidRPr="00B2194B" w:rsidRDefault="003824E6" w:rsidP="003824E6">
            <w:pPr>
              <w:pStyle w:val="Company"/>
              <w:rPr>
                <w:color w:val="auto"/>
                <w:sz w:val="18"/>
                <w:szCs w:val="18"/>
              </w:rPr>
            </w:pPr>
          </w:p>
          <w:p w14:paraId="5CFB16E0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Share an anonymous story with the rest of the world. </w:t>
            </w:r>
          </w:p>
          <w:p w14:paraId="27A987B6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 xml:space="preserve">Funny, sad, inspiring – whatever is on your mind. </w:t>
            </w:r>
          </w:p>
          <w:p w14:paraId="2DC82005" w14:textId="77777777" w:rsidR="00F83607" w:rsidRPr="00B2194B" w:rsidRDefault="00F83607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2194B">
              <w:rPr>
                <w:color w:val="auto"/>
                <w:sz w:val="18"/>
                <w:szCs w:val="18"/>
              </w:rPr>
              <w:t>You never know who you might touch or inspire.</w:t>
            </w:r>
          </w:p>
          <w:p w14:paraId="434C0E4A" w14:textId="34F0F2FE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72099749"/>
              <w:placeholder>
                <w:docPart w:val="60B3A9E714464FC8A9A74492107C5C9D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 w14:paraId="57CCF4F6" w14:textId="39F96916" w:rsidR="0085162B" w:rsidRPr="00B2194B" w:rsidRDefault="00F83607" w:rsidP="003824E6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www.astoryfromthebackseat.com</w:t>
                </w:r>
              </w:p>
            </w:sdtContent>
          </w:sdt>
        </w:tc>
      </w:tr>
    </w:tbl>
    <w:p w14:paraId="2D9C610B" w14:textId="77777777" w:rsidR="00765A27" w:rsidRDefault="00765A27" w:rsidP="006F0DF7"/>
    <w:sectPr w:rsidR="00765A27" w:rsidSect="002F5F9C">
      <w:pgSz w:w="15840" w:h="12240" w:orient="landscape" w:code="1"/>
      <w:pgMar w:top="1008" w:right="720" w:bottom="720" w:left="720" w:header="28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B1F67" w14:textId="77777777" w:rsidR="00094F3A" w:rsidRDefault="00094F3A">
      <w:r>
        <w:separator/>
      </w:r>
    </w:p>
  </w:endnote>
  <w:endnote w:type="continuationSeparator" w:id="0">
    <w:p w14:paraId="6F2F80EC" w14:textId="77777777" w:rsidR="00094F3A" w:rsidRDefault="0009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2095" w14:textId="77777777" w:rsidR="00094F3A" w:rsidRDefault="00094F3A">
      <w:r>
        <w:separator/>
      </w:r>
    </w:p>
  </w:footnote>
  <w:footnote w:type="continuationSeparator" w:id="0">
    <w:p w14:paraId="7EBAA046" w14:textId="77777777" w:rsidR="00094F3A" w:rsidRDefault="0009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C93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690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D472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AB8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0A47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C8FC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B4A2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DC51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FAA8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28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07"/>
    <w:rsid w:val="00042F0A"/>
    <w:rsid w:val="00070752"/>
    <w:rsid w:val="00094F3A"/>
    <w:rsid w:val="001B1434"/>
    <w:rsid w:val="00280E63"/>
    <w:rsid w:val="002F5F9C"/>
    <w:rsid w:val="00376955"/>
    <w:rsid w:val="003824E6"/>
    <w:rsid w:val="0038682A"/>
    <w:rsid w:val="00442528"/>
    <w:rsid w:val="00490CB0"/>
    <w:rsid w:val="004B5DA4"/>
    <w:rsid w:val="004F0070"/>
    <w:rsid w:val="005171EA"/>
    <w:rsid w:val="005255EF"/>
    <w:rsid w:val="00563E66"/>
    <w:rsid w:val="00597F43"/>
    <w:rsid w:val="005F1C91"/>
    <w:rsid w:val="006B0CD0"/>
    <w:rsid w:val="006F0DF7"/>
    <w:rsid w:val="00712A6D"/>
    <w:rsid w:val="00765A27"/>
    <w:rsid w:val="007B0725"/>
    <w:rsid w:val="007B3CE4"/>
    <w:rsid w:val="007D7FD9"/>
    <w:rsid w:val="007E7E65"/>
    <w:rsid w:val="0085162B"/>
    <w:rsid w:val="008A0049"/>
    <w:rsid w:val="009514FD"/>
    <w:rsid w:val="0097475C"/>
    <w:rsid w:val="00A244FF"/>
    <w:rsid w:val="00A87051"/>
    <w:rsid w:val="00AF5452"/>
    <w:rsid w:val="00B2194B"/>
    <w:rsid w:val="00B84C51"/>
    <w:rsid w:val="00CC5E32"/>
    <w:rsid w:val="00D23A41"/>
    <w:rsid w:val="00DE04A2"/>
    <w:rsid w:val="00E43250"/>
    <w:rsid w:val="00E52ECD"/>
    <w:rsid w:val="00F61E70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8C1DF0"/>
  <w15:chartTrackingRefBased/>
  <w15:docId w15:val="{A0A15FB0-3706-4FD8-AD94-5B6D9DA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9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unhideWhenUsed="1" w:qFormat="1"/>
    <w:lsdException w:name="Emphasis" w:semiHidden="1" w:uiPriority="1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D0"/>
  </w:style>
  <w:style w:type="paragraph" w:styleId="Heading1">
    <w:name w:val="heading 1"/>
    <w:basedOn w:val="Normal"/>
    <w:next w:val="Normal"/>
    <w:link w:val="Heading1Char"/>
    <w:uiPriority w:val="9"/>
    <w:qFormat/>
    <w:rsid w:val="00490CB0"/>
    <w:pPr>
      <w:keepNext/>
      <w:keepLines/>
      <w:spacing w:before="240"/>
      <w:contextualSpacing/>
      <w:outlineLvl w:val="0"/>
    </w:pPr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34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27E6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2ECD"/>
  </w:style>
  <w:style w:type="character" w:customStyle="1" w:styleId="FooterChar">
    <w:name w:val="Footer Char"/>
    <w:basedOn w:val="DefaultParagraphFont"/>
    <w:link w:val="Footer"/>
    <w:uiPriority w:val="99"/>
    <w:rsid w:val="00E52ECD"/>
  </w:style>
  <w:style w:type="paragraph" w:styleId="Header">
    <w:name w:val="header"/>
    <w:basedOn w:val="Normal"/>
    <w:link w:val="HeaderChar"/>
    <w:uiPriority w:val="99"/>
    <w:unhideWhenUsed/>
    <w:rsid w:val="00E52ECD"/>
  </w:style>
  <w:style w:type="character" w:customStyle="1" w:styleId="HeaderChar">
    <w:name w:val="Header Char"/>
    <w:basedOn w:val="DefaultParagraphFont"/>
    <w:link w:val="Header"/>
    <w:uiPriority w:val="99"/>
    <w:rsid w:val="00E52EC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16"/>
      <w:sz w:val="18"/>
      <w14:ligatures w14:val="standardContextual"/>
      <w14:numForm w14:val="oldStyle"/>
    </w:rPr>
  </w:style>
  <w:style w:type="paragraph" w:customStyle="1" w:styleId="Company">
    <w:name w:val="Company"/>
    <w:basedOn w:val="Normal"/>
    <w:uiPriority w:val="2"/>
    <w:qFormat/>
    <w:rPr>
      <w:rFonts w:asciiTheme="majorHAnsi" w:eastAsiaTheme="majorEastAsia" w:hAnsiTheme="majorHAnsi" w:cstheme="majorBidi"/>
      <w:b/>
      <w:bCs/>
      <w:caps/>
    </w:rPr>
  </w:style>
  <w:style w:type="paragraph" w:customStyle="1" w:styleId="Name">
    <w:name w:val="Name"/>
    <w:basedOn w:val="Normal"/>
    <w:uiPriority w:val="1"/>
    <w:qFormat/>
    <w:pPr>
      <w:spacing w:before="80" w:line="192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32"/>
    </w:rPr>
  </w:style>
  <w:style w:type="paragraph" w:customStyle="1" w:styleId="Telephone">
    <w:name w:val="Telephone"/>
    <w:basedOn w:val="Normal"/>
    <w:uiPriority w:val="4"/>
    <w:qFormat/>
    <w:rsid w:val="005171EA"/>
    <w:pPr>
      <w:spacing w:before="160" w:after="16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3824E6"/>
  </w:style>
  <w:style w:type="paragraph" w:styleId="BlockText">
    <w:name w:val="Block Text"/>
    <w:basedOn w:val="Normal"/>
    <w:uiPriority w:val="99"/>
    <w:semiHidden/>
    <w:unhideWhenUsed/>
    <w:rsid w:val="00490CB0"/>
    <w:pPr>
      <w:pBdr>
        <w:top w:val="single" w:sz="2" w:space="10" w:color="027E6F" w:themeColor="accent1" w:themeShade="BF"/>
        <w:left w:val="single" w:sz="2" w:space="10" w:color="027E6F" w:themeColor="accent1" w:themeShade="BF"/>
        <w:bottom w:val="single" w:sz="2" w:space="10" w:color="027E6F" w:themeColor="accent1" w:themeShade="BF"/>
        <w:right w:val="single" w:sz="2" w:space="10" w:color="027E6F" w:themeColor="accent1" w:themeShade="BF"/>
      </w:pBdr>
      <w:ind w:left="1152" w:right="1152"/>
    </w:pPr>
    <w:rPr>
      <w:rFonts w:eastAsiaTheme="minorEastAsia"/>
      <w:i/>
      <w:iCs/>
      <w:color w:val="027E6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4E6"/>
  </w:style>
  <w:style w:type="paragraph" w:styleId="BodyText2">
    <w:name w:val="Body Text 2"/>
    <w:basedOn w:val="Normal"/>
    <w:link w:val="BodyText2Char"/>
    <w:uiPriority w:val="99"/>
    <w:semiHidden/>
    <w:unhideWhenUsed/>
    <w:rsid w:val="003824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24E6"/>
  </w:style>
  <w:style w:type="paragraph" w:styleId="BodyText3">
    <w:name w:val="Body Text 3"/>
    <w:basedOn w:val="Normal"/>
    <w:link w:val="BodyText3Char"/>
    <w:uiPriority w:val="99"/>
    <w:semiHidden/>
    <w:unhideWhenUsed/>
    <w:rsid w:val="003824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24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24E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24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24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24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24E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24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24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24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24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24E6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3824E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4E6"/>
    <w:pPr>
      <w:spacing w:after="200"/>
    </w:pPr>
    <w:rPr>
      <w:i/>
      <w:iCs/>
      <w:color w:val="352F2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24E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24E6"/>
  </w:style>
  <w:style w:type="table" w:styleId="ColorfulGrid">
    <w:name w:val="Colorful Grid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24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4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4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4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24E6"/>
  </w:style>
  <w:style w:type="character" w:customStyle="1" w:styleId="DateChar">
    <w:name w:val="Date Char"/>
    <w:basedOn w:val="DefaultParagraphFont"/>
    <w:link w:val="Date"/>
    <w:uiPriority w:val="99"/>
    <w:semiHidden/>
    <w:rsid w:val="003824E6"/>
  </w:style>
  <w:style w:type="paragraph" w:styleId="DocumentMap">
    <w:name w:val="Document Map"/>
    <w:basedOn w:val="Normal"/>
    <w:link w:val="DocumentMapChar"/>
    <w:uiPriority w:val="99"/>
    <w:semiHidden/>
    <w:unhideWhenUsed/>
    <w:rsid w:val="003824E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4E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24E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24E6"/>
  </w:style>
  <w:style w:type="character" w:styleId="Emphasis">
    <w:name w:val="Emphasis"/>
    <w:basedOn w:val="DefaultParagraphFont"/>
    <w:uiPriority w:val="19"/>
    <w:semiHidden/>
    <w:unhideWhenUsed/>
    <w:qFormat/>
    <w:rsid w:val="003824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824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24E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4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24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24E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24E6"/>
    <w:rPr>
      <w:color w:val="6A517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824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4E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4E6"/>
    <w:rPr>
      <w:szCs w:val="20"/>
    </w:rPr>
  </w:style>
  <w:style w:type="table" w:styleId="GridTable1Light">
    <w:name w:val="Grid Table 1 Light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0CD0"/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E6"/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E6"/>
    <w:rPr>
      <w:rFonts w:asciiTheme="majorHAnsi" w:eastAsiaTheme="majorEastAsia" w:hAnsiTheme="majorHAnsi" w:cstheme="majorBidi"/>
      <w:color w:val="01534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E6"/>
    <w:rPr>
      <w:rFonts w:asciiTheme="majorHAnsi" w:eastAsiaTheme="majorEastAsia" w:hAnsiTheme="majorHAnsi" w:cstheme="majorBidi"/>
      <w:i/>
      <w:iCs/>
      <w:color w:val="027E6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E6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E6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E6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E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E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24E6"/>
  </w:style>
  <w:style w:type="paragraph" w:styleId="HTMLAddress">
    <w:name w:val="HTML Address"/>
    <w:basedOn w:val="Normal"/>
    <w:link w:val="HTMLAddressChar"/>
    <w:uiPriority w:val="99"/>
    <w:semiHidden/>
    <w:unhideWhenUsed/>
    <w:rsid w:val="003824E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24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824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24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4E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4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24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24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24E6"/>
    <w:rPr>
      <w:color w:val="2682A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24E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24E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24E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24E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24E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24E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24E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24E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24E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24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90CB0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90CB0"/>
    <w:pPr>
      <w:pBdr>
        <w:top w:val="single" w:sz="4" w:space="10" w:color="027E6F" w:themeColor="accent1" w:themeShade="BF"/>
        <w:bottom w:val="single" w:sz="4" w:space="10" w:color="027E6F" w:themeColor="accent1" w:themeShade="BF"/>
      </w:pBdr>
      <w:spacing w:before="360" w:after="360"/>
      <w:ind w:left="864" w:right="864"/>
    </w:pPr>
    <w:rPr>
      <w:i/>
      <w:iCs/>
      <w:color w:val="027E6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0CB0"/>
    <w:rPr>
      <w:i/>
      <w:iCs/>
      <w:color w:val="027E6F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490CB0"/>
    <w:rPr>
      <w:b/>
      <w:bCs/>
      <w:caps w:val="0"/>
      <w:smallCaps/>
      <w:color w:val="027E6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2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24E6"/>
  </w:style>
  <w:style w:type="paragraph" w:styleId="List">
    <w:name w:val="List"/>
    <w:basedOn w:val="Normal"/>
    <w:uiPriority w:val="99"/>
    <w:semiHidden/>
    <w:unhideWhenUsed/>
    <w:rsid w:val="003824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24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24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24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24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24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24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24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24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24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24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24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24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24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24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24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24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24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24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24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824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24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24E6"/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24E6"/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24E6"/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24E6"/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24E6"/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24E6"/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24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24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24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24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824E6"/>
  </w:style>
  <w:style w:type="paragraph" w:styleId="NormalWeb">
    <w:name w:val="Normal (Web)"/>
    <w:basedOn w:val="Normal"/>
    <w:uiPriority w:val="99"/>
    <w:semiHidden/>
    <w:unhideWhenUsed/>
    <w:rsid w:val="003824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24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24E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24E6"/>
  </w:style>
  <w:style w:type="character" w:styleId="PageNumber">
    <w:name w:val="page number"/>
    <w:basedOn w:val="DefaultParagraphFont"/>
    <w:uiPriority w:val="99"/>
    <w:semiHidden/>
    <w:unhideWhenUsed/>
    <w:rsid w:val="003824E6"/>
  </w:style>
  <w:style w:type="table" w:styleId="PlainTable1">
    <w:name w:val="Plain Table 1"/>
    <w:basedOn w:val="TableNormal"/>
    <w:uiPriority w:val="40"/>
    <w:rsid w:val="003824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3824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3824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B5DA4"/>
    <w:tblPr>
      <w:tblStyleRowBandSize w:val="1"/>
      <w:tblStyleColBandSize w:val="1"/>
      <w:tblCellMar>
        <w:left w:w="72" w:type="dxa"/>
        <w:right w:w="72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3824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24E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24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4E6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4E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24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24E6"/>
  </w:style>
  <w:style w:type="paragraph" w:styleId="Signature">
    <w:name w:val="Signature"/>
    <w:basedOn w:val="Normal"/>
    <w:link w:val="SignatureChar"/>
    <w:uiPriority w:val="99"/>
    <w:semiHidden/>
    <w:unhideWhenUsed/>
    <w:rsid w:val="003824E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24E6"/>
  </w:style>
  <w:style w:type="character" w:styleId="Strong">
    <w:name w:val="Strong"/>
    <w:basedOn w:val="DefaultParagraphFont"/>
    <w:uiPriority w:val="19"/>
    <w:semiHidden/>
    <w:unhideWhenUsed/>
    <w:qFormat/>
    <w:rsid w:val="003824E6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824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824E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3824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824E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824E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24E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24E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24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24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24E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24E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24E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24E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24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24E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24E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24E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24E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3824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24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24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24E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24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24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24E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24E6"/>
  </w:style>
  <w:style w:type="table" w:styleId="TableProfessional">
    <w:name w:val="Table Professional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24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24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24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2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9"/>
    <w:semiHidden/>
    <w:unhideWhenUsed/>
    <w:qFormat/>
    <w:rsid w:val="003824E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3824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24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24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24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24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24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24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24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24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24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24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utl\OneDrive\Desktop\tf0313309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DCE677EF042CD8DE25C2C0EA8E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B7C37-D90B-4B1A-9B06-A9BF45CB2163}"/>
      </w:docPartPr>
      <w:docPartBody>
        <w:p w:rsidR="00000000" w:rsidRDefault="00710670">
          <w:pPr>
            <w:pStyle w:val="CF6DCE677EF042CD8DE25C2C0EA8EB57"/>
          </w:pPr>
          <w:r>
            <w:t>Your Name</w:t>
          </w:r>
        </w:p>
      </w:docPartBody>
    </w:docPart>
    <w:docPart>
      <w:docPartPr>
        <w:name w:val="6F60BDF49536472DBE001C59AAD05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7BAF-7652-4014-9F58-978720742E53}"/>
      </w:docPartPr>
      <w:docPartBody>
        <w:p w:rsidR="00000000" w:rsidRDefault="00710670">
          <w:pPr>
            <w:pStyle w:val="6F60BDF49536472DBE001C59AAD054DE"/>
          </w:pPr>
          <w:r>
            <w:t>Title</w:t>
          </w:r>
        </w:p>
      </w:docPartBody>
    </w:docPart>
    <w:docPart>
      <w:docPartPr>
        <w:name w:val="235539CE1EB24680AD71B03FAB43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0B9-09E6-43F4-B79D-04BDBD2FF53D}"/>
      </w:docPartPr>
      <w:docPartBody>
        <w:p w:rsidR="00000000" w:rsidRDefault="00710670">
          <w:pPr>
            <w:pStyle w:val="235539CE1EB24680AD71B03FAB433885"/>
          </w:pPr>
          <w:r>
            <w:t>Your Name</w:t>
          </w:r>
        </w:p>
      </w:docPartBody>
    </w:docPart>
    <w:docPart>
      <w:docPartPr>
        <w:name w:val="7FB4C851DAB442939DE8EF81F2788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A3BE8-BE48-4728-86CB-0A3297CF378B}"/>
      </w:docPartPr>
      <w:docPartBody>
        <w:p w:rsidR="00000000" w:rsidRDefault="00710670">
          <w:pPr>
            <w:pStyle w:val="7FB4C851DAB442939DE8EF81F2788B97"/>
          </w:pPr>
          <w:r>
            <w:t>Title</w:t>
          </w:r>
        </w:p>
      </w:docPartBody>
    </w:docPart>
    <w:docPart>
      <w:docPartPr>
        <w:name w:val="5566D50DFEE0496BBA0BDC3A5987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46D24-AA91-4C0D-9948-CA543B03DF45}"/>
      </w:docPartPr>
      <w:docPartBody>
        <w:p w:rsidR="00000000" w:rsidRDefault="00710670">
          <w:pPr>
            <w:pStyle w:val="5566D50DFEE0496BBA0BDC3A59872618"/>
          </w:pPr>
          <w:r>
            <w:t>Your Name</w:t>
          </w:r>
        </w:p>
      </w:docPartBody>
    </w:docPart>
    <w:docPart>
      <w:docPartPr>
        <w:name w:val="F59A3BF4A2324665B0546B7E9A76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85A9-B108-481A-88A2-5222C5A4CC47}"/>
      </w:docPartPr>
      <w:docPartBody>
        <w:p w:rsidR="00000000" w:rsidRDefault="00710670">
          <w:pPr>
            <w:pStyle w:val="F59A3BF4A2324665B0546B7E9A768730"/>
          </w:pPr>
          <w:r>
            <w:t>Title</w:t>
          </w:r>
        </w:p>
      </w:docPartBody>
    </w:docPart>
    <w:docPart>
      <w:docPartPr>
        <w:name w:val="DEFE930958334EB1A17B3DEBF5ACB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B32AB-9C9D-430C-BB4B-1065FD8DEE81}"/>
      </w:docPartPr>
      <w:docPartBody>
        <w:p w:rsidR="00000000" w:rsidRDefault="00710670">
          <w:pPr>
            <w:pStyle w:val="DEFE930958334EB1A17B3DEBF5ACB734"/>
          </w:pPr>
          <w:r>
            <w:t>Your Name</w:t>
          </w:r>
        </w:p>
      </w:docPartBody>
    </w:docPart>
    <w:docPart>
      <w:docPartPr>
        <w:name w:val="C5031F061E9B4BF69A70A2C7AA1B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CD080-D67E-48E6-A3C7-21EA5BB89E31}"/>
      </w:docPartPr>
      <w:docPartBody>
        <w:p w:rsidR="00000000" w:rsidRDefault="00710670">
          <w:pPr>
            <w:pStyle w:val="C5031F061E9B4BF69A70A2C7AA1BBADB"/>
          </w:pPr>
          <w:r>
            <w:t>Title</w:t>
          </w:r>
        </w:p>
      </w:docPartBody>
    </w:docPart>
    <w:docPart>
      <w:docPartPr>
        <w:name w:val="6F97195391F345B898524413AD8EF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80397-2F39-49D4-AD55-7FC54D078C84}"/>
      </w:docPartPr>
      <w:docPartBody>
        <w:p w:rsidR="00000000" w:rsidRDefault="00710670">
          <w:pPr>
            <w:pStyle w:val="6F97195391F345B898524413AD8EF30D"/>
          </w:pPr>
          <w:r>
            <w:t>Your Name</w:t>
          </w:r>
        </w:p>
      </w:docPartBody>
    </w:docPart>
    <w:docPart>
      <w:docPartPr>
        <w:name w:val="77CD1025A3BF483A8D9A3F3020AA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6EF46-48F8-4B16-A3FB-8A9044E0D789}"/>
      </w:docPartPr>
      <w:docPartBody>
        <w:p w:rsidR="00000000" w:rsidRDefault="00710670">
          <w:pPr>
            <w:pStyle w:val="77CD1025A3BF483A8D9A3F3020AA94F7"/>
          </w:pPr>
          <w:r>
            <w:t>Title</w:t>
          </w:r>
        </w:p>
      </w:docPartBody>
    </w:docPart>
    <w:docPart>
      <w:docPartPr>
        <w:name w:val="9DFAE7AD837C4E9CA48690D85655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2E0E-8378-4265-9411-FE39B08DF1FC}"/>
      </w:docPartPr>
      <w:docPartBody>
        <w:p w:rsidR="00000000" w:rsidRDefault="00710670">
          <w:pPr>
            <w:pStyle w:val="9DFAE7AD837C4E9CA48690D856553F8B"/>
          </w:pPr>
          <w:r w:rsidRPr="005171EA">
            <w:t>Web Address</w:t>
          </w:r>
        </w:p>
      </w:docPartBody>
    </w:docPart>
    <w:docPart>
      <w:docPartPr>
        <w:name w:val="6DDAE9FA10CC4454A13134C09BDF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9AE9-21B4-41C1-A8A0-C7297EE0FE7C}"/>
      </w:docPartPr>
      <w:docPartBody>
        <w:p w:rsidR="00000000" w:rsidRDefault="00710670">
          <w:pPr>
            <w:pStyle w:val="6DDAE9FA10CC4454A13134C09BDFDCD9"/>
          </w:pPr>
          <w:r>
            <w:t>Web Address</w:t>
          </w:r>
        </w:p>
      </w:docPartBody>
    </w:docPart>
    <w:docPart>
      <w:docPartPr>
        <w:name w:val="E5F69A1B2355400584032F1957BD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84199-CDEC-4831-88B5-EAD17E826C6A}"/>
      </w:docPartPr>
      <w:docPartBody>
        <w:p w:rsidR="00000000" w:rsidRDefault="00710670">
          <w:pPr>
            <w:pStyle w:val="E5F69A1B2355400584032F1957BDFCF8"/>
          </w:pPr>
          <w:r>
            <w:t>Web Address</w:t>
          </w:r>
        </w:p>
      </w:docPartBody>
    </w:docPart>
    <w:docPart>
      <w:docPartPr>
        <w:name w:val="964346497997425A9707D4A5C703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2C56-0812-494F-9A8D-874509E29E7C}"/>
      </w:docPartPr>
      <w:docPartBody>
        <w:p w:rsidR="00000000" w:rsidRDefault="00710670">
          <w:pPr>
            <w:pStyle w:val="964346497997425A9707D4A5C703E25B"/>
          </w:pPr>
          <w:r>
            <w:t>Web Address</w:t>
          </w:r>
        </w:p>
      </w:docPartBody>
    </w:docPart>
    <w:docPart>
      <w:docPartPr>
        <w:name w:val="7EB39FCBA5E841F1B7D404F030A2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83AE-607A-4DBA-8D30-36D09D84DD56}"/>
      </w:docPartPr>
      <w:docPartBody>
        <w:p w:rsidR="00000000" w:rsidRDefault="00710670">
          <w:pPr>
            <w:pStyle w:val="7EB39FCBA5E841F1B7D404F030A2F04B"/>
          </w:pPr>
          <w:r>
            <w:t>Web Address</w:t>
          </w:r>
        </w:p>
      </w:docPartBody>
    </w:docPart>
    <w:docPart>
      <w:docPartPr>
        <w:name w:val="E27791A82327465BB4E2AF6216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164F-5664-4102-900B-E98964DA9ACD}"/>
      </w:docPartPr>
      <w:docPartBody>
        <w:p w:rsidR="00000000" w:rsidRDefault="00710670">
          <w:pPr>
            <w:pStyle w:val="E27791A82327465BB4E2AF62169ACC7F"/>
          </w:pPr>
          <w:r>
            <w:t>Your Name</w:t>
          </w:r>
        </w:p>
      </w:docPartBody>
    </w:docPart>
    <w:docPart>
      <w:docPartPr>
        <w:name w:val="B954E3F102F34CF9859C61691EA0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5449-D4CB-41B4-B5E5-9A8F10C62554}"/>
      </w:docPartPr>
      <w:docPartBody>
        <w:p w:rsidR="00000000" w:rsidRDefault="00710670">
          <w:pPr>
            <w:pStyle w:val="B954E3F102F34CF9859C61691EA05540"/>
          </w:pPr>
          <w:r>
            <w:t>Title</w:t>
          </w:r>
        </w:p>
      </w:docPartBody>
    </w:docPart>
    <w:docPart>
      <w:docPartPr>
        <w:name w:val="D2D9E396349F49698CB208180106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CA80D-9F12-47C6-B0F5-3C1594974C5D}"/>
      </w:docPartPr>
      <w:docPartBody>
        <w:p w:rsidR="00000000" w:rsidRDefault="00710670">
          <w:pPr>
            <w:pStyle w:val="D2D9E396349F49698CB208180106ACCE"/>
          </w:pPr>
          <w:r>
            <w:t>Your Name</w:t>
          </w:r>
        </w:p>
      </w:docPartBody>
    </w:docPart>
    <w:docPart>
      <w:docPartPr>
        <w:name w:val="E1BA9080C5B444EDB4735924E8728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FB42-89EF-4D78-9CD1-5C329B27DAB5}"/>
      </w:docPartPr>
      <w:docPartBody>
        <w:p w:rsidR="00000000" w:rsidRDefault="00710670">
          <w:pPr>
            <w:pStyle w:val="E1BA9080C5B444EDB4735924E872868B"/>
          </w:pPr>
          <w:r>
            <w:t>Title</w:t>
          </w:r>
        </w:p>
      </w:docPartBody>
    </w:docPart>
    <w:docPart>
      <w:docPartPr>
        <w:name w:val="24C71E8B62C349A4996566664589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0F95-B77E-48C2-8B9C-916244A189D5}"/>
      </w:docPartPr>
      <w:docPartBody>
        <w:p w:rsidR="00000000" w:rsidRDefault="00710670">
          <w:pPr>
            <w:pStyle w:val="24C71E8B62C349A49965666645892A30"/>
          </w:pPr>
          <w:r>
            <w:t>Your Name</w:t>
          </w:r>
        </w:p>
      </w:docPartBody>
    </w:docPart>
    <w:docPart>
      <w:docPartPr>
        <w:name w:val="0AC1DBA51FEB46C48B074F714C61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055-CF3F-4036-AFC9-601BC1C01B20}"/>
      </w:docPartPr>
      <w:docPartBody>
        <w:p w:rsidR="00000000" w:rsidRDefault="00710670">
          <w:pPr>
            <w:pStyle w:val="0AC1DBA51FEB46C48B074F714C61F4A2"/>
          </w:pPr>
          <w:r>
            <w:t>Title</w:t>
          </w:r>
        </w:p>
      </w:docPartBody>
    </w:docPart>
    <w:docPart>
      <w:docPartPr>
        <w:name w:val="ECD321E774A04F9AAD2D7CBD2C01B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6A54B-D144-4E22-99F0-5084178C135B}"/>
      </w:docPartPr>
      <w:docPartBody>
        <w:p w:rsidR="00000000" w:rsidRDefault="00710670">
          <w:pPr>
            <w:pStyle w:val="ECD321E774A04F9AAD2D7CBD2C01B564"/>
          </w:pPr>
          <w:r>
            <w:t>Your Name</w:t>
          </w:r>
        </w:p>
      </w:docPartBody>
    </w:docPart>
    <w:docPart>
      <w:docPartPr>
        <w:name w:val="1C9CF985B91F4E47812BE7A365848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DBEF-19DE-4C68-B80D-7AFA76459E99}"/>
      </w:docPartPr>
      <w:docPartBody>
        <w:p w:rsidR="00000000" w:rsidRDefault="00710670">
          <w:pPr>
            <w:pStyle w:val="1C9CF985B91F4E47812BE7A365848FAD"/>
          </w:pPr>
          <w:r>
            <w:t>Title</w:t>
          </w:r>
        </w:p>
      </w:docPartBody>
    </w:docPart>
    <w:docPart>
      <w:docPartPr>
        <w:name w:val="598B5EFF26B2439F8C5CA107DDCD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9D13-3727-4BB7-9FAD-C760403FEFD4}"/>
      </w:docPartPr>
      <w:docPartBody>
        <w:p w:rsidR="00000000" w:rsidRDefault="00710670">
          <w:pPr>
            <w:pStyle w:val="598B5EFF26B2439F8C5CA107DDCD0A31"/>
          </w:pPr>
          <w:r>
            <w:t>Your Name</w:t>
          </w:r>
        </w:p>
      </w:docPartBody>
    </w:docPart>
    <w:docPart>
      <w:docPartPr>
        <w:name w:val="77870A1DBC114C0685A3D156E2499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C657-736A-4B22-B8F8-8B2FEE1582B7}"/>
      </w:docPartPr>
      <w:docPartBody>
        <w:p w:rsidR="00000000" w:rsidRDefault="00710670">
          <w:pPr>
            <w:pStyle w:val="77870A1DBC114C0685A3D156E2499C52"/>
          </w:pPr>
          <w:r>
            <w:t>Title</w:t>
          </w:r>
        </w:p>
      </w:docPartBody>
    </w:docPart>
    <w:docPart>
      <w:docPartPr>
        <w:name w:val="4EB058F72DD6431E811C3198A8BF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4548-532F-44CE-97B3-AED36023CFD5}"/>
      </w:docPartPr>
      <w:docPartBody>
        <w:p w:rsidR="00000000" w:rsidRDefault="00710670">
          <w:pPr>
            <w:pStyle w:val="4EB058F72DD6431E811C3198A8BFCAF5"/>
          </w:pPr>
          <w:r>
            <w:t>Web Address</w:t>
          </w:r>
        </w:p>
      </w:docPartBody>
    </w:docPart>
    <w:docPart>
      <w:docPartPr>
        <w:name w:val="1081520505C24704B94F56059785C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3797-2928-4C31-B78C-97F4D14444D4}"/>
      </w:docPartPr>
      <w:docPartBody>
        <w:p w:rsidR="00000000" w:rsidRDefault="00710670">
          <w:pPr>
            <w:pStyle w:val="1081520505C24704B94F56059785CACE"/>
          </w:pPr>
          <w:r>
            <w:t>Web Address</w:t>
          </w:r>
        </w:p>
      </w:docPartBody>
    </w:docPart>
    <w:docPart>
      <w:docPartPr>
        <w:name w:val="9B644FF749F04ABAAA05A8DE3FA9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58652-3D22-4445-B518-19120B078119}"/>
      </w:docPartPr>
      <w:docPartBody>
        <w:p w:rsidR="00000000" w:rsidRDefault="00710670">
          <w:pPr>
            <w:pStyle w:val="9B644FF749F04ABAAA05A8DE3FA91DDD"/>
          </w:pPr>
          <w:r>
            <w:t>Web Address</w:t>
          </w:r>
        </w:p>
      </w:docPartBody>
    </w:docPart>
    <w:docPart>
      <w:docPartPr>
        <w:name w:val="7F70799EF9414686884288398D503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4E2FE-33B5-46E5-BC54-78AE8D2215E8}"/>
      </w:docPartPr>
      <w:docPartBody>
        <w:p w:rsidR="00000000" w:rsidRDefault="00710670">
          <w:pPr>
            <w:pStyle w:val="7F70799EF9414686884288398D503558"/>
          </w:pPr>
          <w:r>
            <w:t xml:space="preserve">Web </w:t>
          </w:r>
          <w:r>
            <w:t>Address</w:t>
          </w:r>
        </w:p>
      </w:docPartBody>
    </w:docPart>
    <w:docPart>
      <w:docPartPr>
        <w:name w:val="60B3A9E714464FC8A9A74492107C5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E531-8BD2-42DE-B13E-D8BD341D58A8}"/>
      </w:docPartPr>
      <w:docPartBody>
        <w:p w:rsidR="00000000" w:rsidRDefault="00710670">
          <w:pPr>
            <w:pStyle w:val="60B3A9E714464FC8A9A74492107C5C9D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0"/>
    <w:rsid w:val="007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DCE677EF042CD8DE25C2C0EA8EB57">
    <w:name w:val="CF6DCE677EF042CD8DE25C2C0EA8EB57"/>
  </w:style>
  <w:style w:type="paragraph" w:customStyle="1" w:styleId="6F60BDF49536472DBE001C59AAD054DE">
    <w:name w:val="6F60BDF49536472DBE001C59AAD054DE"/>
  </w:style>
  <w:style w:type="paragraph" w:customStyle="1" w:styleId="235539CE1EB24680AD71B03FAB433885">
    <w:name w:val="235539CE1EB24680AD71B03FAB433885"/>
  </w:style>
  <w:style w:type="paragraph" w:customStyle="1" w:styleId="7FB4C851DAB442939DE8EF81F2788B97">
    <w:name w:val="7FB4C851DAB442939DE8EF81F2788B97"/>
  </w:style>
  <w:style w:type="paragraph" w:customStyle="1" w:styleId="5566D50DFEE0496BBA0BDC3A59872618">
    <w:name w:val="5566D50DFEE0496BBA0BDC3A59872618"/>
  </w:style>
  <w:style w:type="paragraph" w:customStyle="1" w:styleId="F59A3BF4A2324665B0546B7E9A768730">
    <w:name w:val="F59A3BF4A2324665B0546B7E9A768730"/>
  </w:style>
  <w:style w:type="paragraph" w:customStyle="1" w:styleId="DEFE930958334EB1A17B3DEBF5ACB734">
    <w:name w:val="DEFE930958334EB1A17B3DEBF5ACB734"/>
  </w:style>
  <w:style w:type="paragraph" w:customStyle="1" w:styleId="C5031F061E9B4BF69A70A2C7AA1BBADB">
    <w:name w:val="C5031F061E9B4BF69A70A2C7AA1BBADB"/>
  </w:style>
  <w:style w:type="paragraph" w:customStyle="1" w:styleId="6F97195391F345B898524413AD8EF30D">
    <w:name w:val="6F97195391F345B898524413AD8EF30D"/>
  </w:style>
  <w:style w:type="paragraph" w:customStyle="1" w:styleId="77CD1025A3BF483A8D9A3F3020AA94F7">
    <w:name w:val="77CD1025A3BF483A8D9A3F3020AA94F7"/>
  </w:style>
  <w:style w:type="paragraph" w:customStyle="1" w:styleId="ADFFA989CB934327A55456F7ACA0A82A">
    <w:name w:val="ADFFA989CB934327A55456F7ACA0A82A"/>
  </w:style>
  <w:style w:type="paragraph" w:customStyle="1" w:styleId="D869CFF0C8D24E1AAE0600EAF2BEA893">
    <w:name w:val="D869CFF0C8D24E1AAE0600EAF2BEA893"/>
  </w:style>
  <w:style w:type="paragraph" w:customStyle="1" w:styleId="7784879B11CF4AAB84BC5174F36245AA">
    <w:name w:val="7784879B11CF4AAB84BC5174F36245AA"/>
  </w:style>
  <w:style w:type="paragraph" w:customStyle="1" w:styleId="4E94B07FBE5B433B9C63A7B666F76B28">
    <w:name w:val="4E94B07FBE5B433B9C63A7B666F76B28"/>
  </w:style>
  <w:style w:type="paragraph" w:customStyle="1" w:styleId="0C2496E0DC7847BEABEC3D724F411E5A">
    <w:name w:val="0C2496E0DC7847BEABEC3D724F411E5A"/>
  </w:style>
  <w:style w:type="paragraph" w:customStyle="1" w:styleId="9DFAE7AD837C4E9CA48690D856553F8B">
    <w:name w:val="9DFAE7AD837C4E9CA48690D856553F8B"/>
  </w:style>
  <w:style w:type="paragraph" w:customStyle="1" w:styleId="678D3B267D154067B9CF04DC6708A5E2">
    <w:name w:val="678D3B267D154067B9CF04DC6708A5E2"/>
  </w:style>
  <w:style w:type="paragraph" w:customStyle="1" w:styleId="2571E2414BCF4B89AFB4C32F0BD86198">
    <w:name w:val="2571E2414BCF4B89AFB4C32F0BD86198"/>
  </w:style>
  <w:style w:type="paragraph" w:customStyle="1" w:styleId="9B9B2E1D9A70454F93304AC3CDA1B2FD">
    <w:name w:val="9B9B2E1D9A70454F93304AC3CDA1B2FD"/>
  </w:style>
  <w:style w:type="paragraph" w:customStyle="1" w:styleId="9017843675274F49BE53732DF820C874">
    <w:name w:val="9017843675274F49BE53732DF820C874"/>
  </w:style>
  <w:style w:type="paragraph" w:customStyle="1" w:styleId="D4B0E234292E4A52954F898660F20234">
    <w:name w:val="D4B0E234292E4A52954F898660F20234"/>
  </w:style>
  <w:style w:type="paragraph" w:customStyle="1" w:styleId="6DDAE9FA10CC4454A13134C09BDFDCD9">
    <w:name w:val="6DDAE9FA10CC4454A13134C09BDFDCD9"/>
  </w:style>
  <w:style w:type="paragraph" w:customStyle="1" w:styleId="08364A98732D4BF99C40E212CF8E4B25">
    <w:name w:val="08364A98732D4BF99C40E212CF8E4B25"/>
  </w:style>
  <w:style w:type="paragraph" w:customStyle="1" w:styleId="56FB0060CE8045A4A77F230BC33069AC">
    <w:name w:val="56FB0060CE8045A4A77F230BC33069AC"/>
  </w:style>
  <w:style w:type="paragraph" w:customStyle="1" w:styleId="614CE214B4274D1EA67E8D3BF706C561">
    <w:name w:val="614CE214B4274D1EA67E8D3BF706C561"/>
  </w:style>
  <w:style w:type="paragraph" w:customStyle="1" w:styleId="70069E4516B8479DA77E60DED53B22F5">
    <w:name w:val="70069E4516B8479DA77E60DED53B22F5"/>
  </w:style>
  <w:style w:type="paragraph" w:customStyle="1" w:styleId="9275A296D38F4B0E9B135C5792117501">
    <w:name w:val="9275A296D38F4B0E9B135C5792117501"/>
  </w:style>
  <w:style w:type="paragraph" w:customStyle="1" w:styleId="E5F69A1B2355400584032F1957BDFCF8">
    <w:name w:val="E5F69A1B2355400584032F1957BDFCF8"/>
  </w:style>
  <w:style w:type="paragraph" w:customStyle="1" w:styleId="3BC07C9366EB48A08816530DE0365273">
    <w:name w:val="3BC07C9366EB48A08816530DE0365273"/>
  </w:style>
  <w:style w:type="paragraph" w:customStyle="1" w:styleId="ABE21DD4475B407FB9F81D83FDD58917">
    <w:name w:val="ABE21DD4475B407FB9F81D83FDD58917"/>
  </w:style>
  <w:style w:type="paragraph" w:customStyle="1" w:styleId="1DDC1AA6373A4910B84A57C063C46B75">
    <w:name w:val="1DDC1AA6373A4910B84A57C063C46B75"/>
  </w:style>
  <w:style w:type="paragraph" w:customStyle="1" w:styleId="6D70AD300C144FE499DC34DE3B26561B">
    <w:name w:val="6D70AD300C144FE499DC34DE3B26561B"/>
  </w:style>
  <w:style w:type="paragraph" w:customStyle="1" w:styleId="CCCC232137CA4ECEAE2028DF36C5FD7C">
    <w:name w:val="CCCC232137CA4ECEAE2028DF36C5FD7C"/>
  </w:style>
  <w:style w:type="paragraph" w:customStyle="1" w:styleId="964346497997425A9707D4A5C703E25B">
    <w:name w:val="964346497997425A9707D4A5C703E25B"/>
  </w:style>
  <w:style w:type="paragraph" w:customStyle="1" w:styleId="64CCFF041D0C41B58F27EA9FF9608059">
    <w:name w:val="64CCFF041D0C41B58F27EA9FF9608059"/>
  </w:style>
  <w:style w:type="paragraph" w:customStyle="1" w:styleId="9EC07DE9DF14457A8C808C7596ACB561">
    <w:name w:val="9EC07DE9DF14457A8C808C7596ACB561"/>
  </w:style>
  <w:style w:type="paragraph" w:customStyle="1" w:styleId="36ABDAEA73354437ADEE718801B09139">
    <w:name w:val="36ABDAEA73354437ADEE718801B09139"/>
  </w:style>
  <w:style w:type="paragraph" w:customStyle="1" w:styleId="570F796E2B2C4EA9B0D10CDC7A6EBCF4">
    <w:name w:val="570F796E2B2C4EA9B0D10CDC7A6EBCF4"/>
  </w:style>
  <w:style w:type="paragraph" w:customStyle="1" w:styleId="A2554F5ABE424562BA750AF37BB8D3ED">
    <w:name w:val="A2554F5ABE424562BA750AF37BB8D3ED"/>
  </w:style>
  <w:style w:type="paragraph" w:customStyle="1" w:styleId="7EB39FCBA5E841F1B7D404F030A2F04B">
    <w:name w:val="7EB39FCBA5E841F1B7D404F030A2F04B"/>
  </w:style>
  <w:style w:type="paragraph" w:customStyle="1" w:styleId="E27791A82327465BB4E2AF62169ACC7F">
    <w:name w:val="E27791A82327465BB4E2AF62169ACC7F"/>
  </w:style>
  <w:style w:type="paragraph" w:customStyle="1" w:styleId="B954E3F102F34CF9859C61691EA05540">
    <w:name w:val="B954E3F102F34CF9859C61691EA05540"/>
  </w:style>
  <w:style w:type="paragraph" w:customStyle="1" w:styleId="D2D9E396349F49698CB208180106ACCE">
    <w:name w:val="D2D9E396349F49698CB208180106ACCE"/>
  </w:style>
  <w:style w:type="paragraph" w:customStyle="1" w:styleId="E1BA9080C5B444EDB4735924E872868B">
    <w:name w:val="E1BA9080C5B444EDB4735924E872868B"/>
  </w:style>
  <w:style w:type="paragraph" w:customStyle="1" w:styleId="24C71E8B62C349A49965666645892A30">
    <w:name w:val="24C71E8B62C349A49965666645892A30"/>
  </w:style>
  <w:style w:type="paragraph" w:customStyle="1" w:styleId="0AC1DBA51FEB46C48B074F714C61F4A2">
    <w:name w:val="0AC1DBA51FEB46C48B074F714C61F4A2"/>
  </w:style>
  <w:style w:type="paragraph" w:customStyle="1" w:styleId="ECD321E774A04F9AAD2D7CBD2C01B564">
    <w:name w:val="ECD321E774A04F9AAD2D7CBD2C01B564"/>
  </w:style>
  <w:style w:type="paragraph" w:customStyle="1" w:styleId="1C9CF985B91F4E47812BE7A365848FAD">
    <w:name w:val="1C9CF985B91F4E47812BE7A365848FAD"/>
  </w:style>
  <w:style w:type="paragraph" w:customStyle="1" w:styleId="598B5EFF26B2439F8C5CA107DDCD0A31">
    <w:name w:val="598B5EFF26B2439F8C5CA107DDCD0A31"/>
  </w:style>
  <w:style w:type="paragraph" w:customStyle="1" w:styleId="77870A1DBC114C0685A3D156E2499C52">
    <w:name w:val="77870A1DBC114C0685A3D156E2499C52"/>
  </w:style>
  <w:style w:type="paragraph" w:customStyle="1" w:styleId="90F807E6379641E9821800BD230E57B5">
    <w:name w:val="90F807E6379641E9821800BD230E57B5"/>
  </w:style>
  <w:style w:type="paragraph" w:customStyle="1" w:styleId="4E423AC1E7774B3F8F407F088B71C3D6">
    <w:name w:val="4E423AC1E7774B3F8F407F088B71C3D6"/>
  </w:style>
  <w:style w:type="paragraph" w:customStyle="1" w:styleId="38A4F05E17FD4D6BA9C52AD93F4FF20B">
    <w:name w:val="38A4F05E17FD4D6BA9C52AD93F4FF20B"/>
  </w:style>
  <w:style w:type="paragraph" w:customStyle="1" w:styleId="F713614FA91641CBB774D52A06EFA40C">
    <w:name w:val="F713614FA91641CBB774D52A06EFA40C"/>
  </w:style>
  <w:style w:type="paragraph" w:customStyle="1" w:styleId="94DE03B89DC64F569D4283251609135A">
    <w:name w:val="94DE03B89DC64F569D4283251609135A"/>
  </w:style>
  <w:style w:type="paragraph" w:customStyle="1" w:styleId="4EB058F72DD6431E811C3198A8BFCAF5">
    <w:name w:val="4EB058F72DD6431E811C3198A8BFCAF5"/>
  </w:style>
  <w:style w:type="paragraph" w:customStyle="1" w:styleId="CB313B35EFEB40AB8B4F7C83BD90D5EA">
    <w:name w:val="CB313B35EFEB40AB8B4F7C83BD90D5EA"/>
  </w:style>
  <w:style w:type="paragraph" w:customStyle="1" w:styleId="6214FBB4F084499A87D343E702D8F374">
    <w:name w:val="6214FBB4F084499A87D343E702D8F374"/>
  </w:style>
  <w:style w:type="paragraph" w:customStyle="1" w:styleId="E0EAC5121A2E4D5AAEF2630E707C0B4E">
    <w:name w:val="E0EAC5121A2E4D5AAEF2630E707C0B4E"/>
  </w:style>
  <w:style w:type="paragraph" w:customStyle="1" w:styleId="02B33ECBE58F485D95948BEF639BD369">
    <w:name w:val="02B33ECBE58F485D95948BEF639BD369"/>
  </w:style>
  <w:style w:type="paragraph" w:customStyle="1" w:styleId="60F05DE5A86D4E7BAD14345AF4A5F03A">
    <w:name w:val="60F05DE5A86D4E7BAD14345AF4A5F03A"/>
  </w:style>
  <w:style w:type="paragraph" w:customStyle="1" w:styleId="1081520505C24704B94F56059785CACE">
    <w:name w:val="1081520505C24704B94F56059785CACE"/>
  </w:style>
  <w:style w:type="paragraph" w:customStyle="1" w:styleId="5388FEDF5B4241EB89672045C4E7CB06">
    <w:name w:val="5388FEDF5B4241EB89672045C4E7CB06"/>
  </w:style>
  <w:style w:type="paragraph" w:customStyle="1" w:styleId="FC0FAEFE0ADF42F693E6A80B184A639C">
    <w:name w:val="FC0FAEFE0ADF42F693E6A80B184A639C"/>
  </w:style>
  <w:style w:type="paragraph" w:customStyle="1" w:styleId="CB51E32FEADA49EC86F53D775A088E2B">
    <w:name w:val="CB51E32FEADA49EC86F53D775A088E2B"/>
  </w:style>
  <w:style w:type="paragraph" w:customStyle="1" w:styleId="D01C80A3312543F294CAB056832C5316">
    <w:name w:val="D01C80A3312543F294CAB056832C5316"/>
  </w:style>
  <w:style w:type="paragraph" w:customStyle="1" w:styleId="494A8BB97AAC4063A84F961219677107">
    <w:name w:val="494A8BB97AAC4063A84F961219677107"/>
  </w:style>
  <w:style w:type="paragraph" w:customStyle="1" w:styleId="9B644FF749F04ABAAA05A8DE3FA91DDD">
    <w:name w:val="9B644FF749F04ABAAA05A8DE3FA91DDD"/>
  </w:style>
  <w:style w:type="paragraph" w:customStyle="1" w:styleId="098A91989DC54ACAA1EBDDD9359D1F9E">
    <w:name w:val="098A91989DC54ACAA1EBDDD9359D1F9E"/>
  </w:style>
  <w:style w:type="paragraph" w:customStyle="1" w:styleId="4A76ACE4F5B3468497214B059FF5DC26">
    <w:name w:val="4A76ACE4F5B3468497214B059FF5DC26"/>
  </w:style>
  <w:style w:type="paragraph" w:customStyle="1" w:styleId="24D9D3CE9BDB49FDA63037AF6114AB52">
    <w:name w:val="24D9D3CE9BDB49FDA63037AF6114AB52"/>
  </w:style>
  <w:style w:type="paragraph" w:customStyle="1" w:styleId="3F6930A5C60D4898A1302E646A84B963">
    <w:name w:val="3F6930A5C60D4898A1302E646A84B963"/>
  </w:style>
  <w:style w:type="paragraph" w:customStyle="1" w:styleId="0050016BB5724F9D9104D06666ACAFE9">
    <w:name w:val="0050016BB5724F9D9104D06666ACAFE9"/>
  </w:style>
  <w:style w:type="paragraph" w:customStyle="1" w:styleId="7F70799EF9414686884288398D503558">
    <w:name w:val="7F70799EF9414686884288398D503558"/>
  </w:style>
  <w:style w:type="paragraph" w:customStyle="1" w:styleId="981B490015804BA5894BA2C4BEDEFAE0">
    <w:name w:val="981B490015804BA5894BA2C4BEDEFAE0"/>
  </w:style>
  <w:style w:type="paragraph" w:customStyle="1" w:styleId="F8935D0426BE46EE840AC6AE87F2F263">
    <w:name w:val="F8935D0426BE46EE840AC6AE87F2F263"/>
  </w:style>
  <w:style w:type="paragraph" w:customStyle="1" w:styleId="AA35E02638CF4D41B89B90627E1AD526">
    <w:name w:val="AA35E02638CF4D41B89B90627E1AD526"/>
  </w:style>
  <w:style w:type="paragraph" w:customStyle="1" w:styleId="233DB951ACAA4A68AAEF62F86CD9BD6E">
    <w:name w:val="233DB951ACAA4A68AAEF62F86CD9BD6E"/>
  </w:style>
  <w:style w:type="paragraph" w:customStyle="1" w:styleId="38403C0D801A45A290AA687678EF58E3">
    <w:name w:val="38403C0D801A45A290AA687678EF58E3"/>
  </w:style>
  <w:style w:type="paragraph" w:customStyle="1" w:styleId="60B3A9E714464FC8A9A74492107C5C9D">
    <w:name w:val="60B3A9E714464FC8A9A74492107C5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Marketing Set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2682A6"/>
      </a:hlink>
      <a:folHlink>
        <a:srgbClr val="6A517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www.astoryfromthebackseat.com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tf03133092_win32</Template>
  <TotalTime>9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Butler</dc:creator>
  <cp:keywords>strangerS’
Stories</cp:keywords>
  <dc:description/>
  <cp:lastModifiedBy>Andrew Butler</cp:lastModifiedBy>
  <cp:revision>1</cp:revision>
  <cp:lastPrinted>2022-03-22T23:12:00Z</cp:lastPrinted>
  <dcterms:created xsi:type="dcterms:W3CDTF">2022-03-22T22:57:00Z</dcterms:created>
  <dcterms:modified xsi:type="dcterms:W3CDTF">2022-03-22T23:15:00Z</dcterms:modified>
  <cp:contentStatus>A Social Experiment
100% Anonymous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